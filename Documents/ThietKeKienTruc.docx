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DC2E62" w:rsidRDefault="00C14AB8" w:rsidP="007A1DE8">
      <w:pPr>
        <w:pStyle w:val="Title"/>
        <w:jc w:val="right"/>
        <w:rPr>
          <w:lang w:val="en-US"/>
        </w:rPr>
      </w:pPr>
      <w:r w:rsidRPr="00DC2E62">
        <w:rPr>
          <w:lang w:val="en-US"/>
        </w:rPr>
        <w:t xml:space="preserve">Thiết kế </w:t>
      </w:r>
      <w:r w:rsidR="00CA75F9" w:rsidRPr="00DC2E62">
        <w:rPr>
          <w:lang w:val="en-US"/>
        </w:rPr>
        <w:t>kiến trúc</w:t>
      </w:r>
      <w:r w:rsidR="007A1DE8" w:rsidRPr="00DC2E62">
        <w:rPr>
          <w:lang w:val="en-US"/>
        </w:rPr>
        <w:t xml:space="preserve"> </w:t>
      </w:r>
      <w:r w:rsidR="00DC363E" w:rsidRPr="00DC2E62">
        <w:rPr>
          <w:lang w:val="en-US"/>
        </w:rPr>
        <w:t>&lt;</w:t>
      </w:r>
      <w:r w:rsidR="00CE70F6" w:rsidRPr="00DC2E62">
        <w:rPr>
          <w:lang w:val="en-US"/>
        </w:rPr>
        <w:t xml:space="preserve"> Quản lý nhà sách </w:t>
      </w:r>
      <w:r w:rsidR="00DC363E" w:rsidRPr="00DC2E62">
        <w:rPr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 w:rsidRPr="00DC2E62">
        <w:rPr>
          <w:rFonts w:ascii="Arial" w:hAnsi="Arial"/>
          <w:sz w:val="34"/>
          <w:szCs w:val="30"/>
          <w:lang w:val="en-US"/>
        </w:rPr>
        <w:t>&lt;</w:t>
      </w:r>
      <w:r w:rsidR="00DC2E62" w:rsidRPr="00DC2E62">
        <w:rPr>
          <w:rFonts w:ascii="Arial" w:hAnsi="Arial"/>
          <w:sz w:val="34"/>
          <w:szCs w:val="30"/>
          <w:lang w:val="en-US"/>
        </w:rPr>
        <w:t>1</w:t>
      </w:r>
      <w:r w:rsidR="003548A8" w:rsidRPr="00DC2E62">
        <w:rPr>
          <w:rFonts w:ascii="Arial" w:hAnsi="Arial"/>
          <w:sz w:val="34"/>
          <w:szCs w:val="30"/>
          <w:lang w:val="en-US"/>
        </w:rPr>
        <w:t>.</w:t>
      </w:r>
      <w:r w:rsidR="00DC2E62" w:rsidRPr="00DC2E62">
        <w:rPr>
          <w:rFonts w:ascii="Arial" w:hAnsi="Arial"/>
          <w:sz w:val="34"/>
          <w:szCs w:val="30"/>
          <w:lang w:val="en-US"/>
        </w:rPr>
        <w:t>0</w:t>
      </w:r>
      <w:r w:rsidR="00DC363E" w:rsidRPr="00DC2E62">
        <w:rPr>
          <w:rFonts w:ascii="Arial" w:hAnsi="Arial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2D1618" w:rsidRDefault="002D1618" w:rsidP="002D161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&lt;1612541 – Lê Tường Qui&gt;</w:t>
      </w:r>
    </w:p>
    <w:p w:rsidR="002D1618" w:rsidRDefault="002D1618" w:rsidP="002D161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&lt;1612560 – Trịnh Nhất Sinh&gt;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28/5/2019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C2E62" w:rsidRDefault="003F257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C2E62">
              <w:rPr>
                <w:rFonts w:eastAsia="SimSun"/>
                <w:lang w:val="en-US"/>
              </w:rPr>
              <w:t>Lê Tường Qui, Trịnh Nhất Sinh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B552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:rsidR="00CA75F9" w:rsidRDefault="00B976C5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5732145"/>
            <wp:effectExtent l="0" t="0" r="1905" b="1905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F10F04">
        <w:tc>
          <w:tcPr>
            <w:tcW w:w="3001" w:type="dxa"/>
          </w:tcPr>
          <w:p w:rsidR="00CA75F9" w:rsidRPr="00B976C5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B976C5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B976C5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B976C5">
              <w:rPr>
                <w:b/>
                <w:szCs w:val="26"/>
              </w:rPr>
              <w:t>Diễn giải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Giao diện người dùng gồm 2 thành phần View và ViewModel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View</w:t>
            </w:r>
          </w:p>
        </w:tc>
        <w:tc>
          <w:tcPr>
            <w:tcW w:w="6179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Giao diện xaml của người dùng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ViewModel</w:t>
            </w:r>
          </w:p>
        </w:tc>
        <w:tc>
          <w:tcPr>
            <w:tcW w:w="6179" w:type="dxa"/>
          </w:tcPr>
          <w:p w:rsidR="00CA75F9" w:rsidRPr="00C31063" w:rsidRDefault="00C3106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các sự kiện trên giao diện, lấy và truyền dữ liệu </w:t>
            </w:r>
            <w:r w:rsidR="00B56A6A">
              <w:rPr>
                <w:szCs w:val="26"/>
                <w:lang w:val="en-US"/>
              </w:rPr>
              <w:t>giữa View và BUS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B56A6A" w:rsidRDefault="00B56A6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BUS</w:t>
            </w:r>
          </w:p>
        </w:tc>
        <w:tc>
          <w:tcPr>
            <w:tcW w:w="6179" w:type="dxa"/>
          </w:tcPr>
          <w:p w:rsidR="00CA75F9" w:rsidRPr="00B56A6A" w:rsidRDefault="00B56A6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của dữ liệu truyền từ tầng ViewModel trước khi gọi tầng DAO</w:t>
            </w:r>
          </w:p>
        </w:tc>
      </w:tr>
      <w:tr w:rsidR="00B56A6A" w:rsidRPr="00940354" w:rsidTr="00F10F04">
        <w:tc>
          <w:tcPr>
            <w:tcW w:w="3001" w:type="dxa"/>
          </w:tcPr>
          <w:p w:rsidR="00B56A6A" w:rsidRDefault="00B56A6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179" w:type="dxa"/>
          </w:tcPr>
          <w:p w:rsidR="00B56A6A" w:rsidRDefault="00B56A6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cập và lấy dữ liệu từ database</w:t>
            </w:r>
          </w:p>
        </w:tc>
      </w:tr>
    </w:tbl>
    <w:p w:rsidR="00CA75F9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:rsidR="00485043" w:rsidRDefault="00485043" w:rsidP="00943AFD">
      <w:pPr>
        <w:pStyle w:val="Heading2"/>
        <w:rPr>
          <w:lang w:val="en-US"/>
        </w:rPr>
      </w:pPr>
      <w:r>
        <w:rPr>
          <w:lang w:val="en-US"/>
        </w:rPr>
        <w:t xml:space="preserve">Tầng </w:t>
      </w:r>
      <w:r w:rsidR="00943AFD">
        <w:rPr>
          <w:lang w:val="en-US"/>
        </w:rPr>
        <w:t>GUI</w:t>
      </w:r>
    </w:p>
    <w:p w:rsidR="00943AFD" w:rsidRDefault="00943AFD" w:rsidP="00943AFD">
      <w:pPr>
        <w:pStyle w:val="Heading3"/>
        <w:rPr>
          <w:lang w:val="en-US"/>
        </w:rPr>
      </w:pPr>
      <w:r>
        <w:rPr>
          <w:lang w:val="en-US"/>
        </w:rPr>
        <w:t>Tầng</w:t>
      </w:r>
      <w:r w:rsidR="005C56F4">
        <w:rPr>
          <w:lang w:val="en-US"/>
        </w:rPr>
        <w:t xml:space="preserve"> View</w:t>
      </w:r>
    </w:p>
    <w:p w:rsidR="00DF7E7C" w:rsidRDefault="00DF7E7C" w:rsidP="00DF7E7C">
      <w:pPr>
        <w:rPr>
          <w:lang w:val="en-US"/>
        </w:rPr>
      </w:pPr>
    </w:p>
    <w:p w:rsidR="00DF7E7C" w:rsidRPr="00DF7E7C" w:rsidRDefault="00DF7E7C" w:rsidP="00DF7E7C">
      <w:pPr>
        <w:rPr>
          <w:lang w:val="en-US"/>
        </w:rPr>
      </w:pPr>
    </w:p>
    <w:p w:rsidR="00DF7E7C" w:rsidRDefault="00DF7E7C" w:rsidP="00DF7E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246316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7C" w:rsidRDefault="00DF7E7C" w:rsidP="00DF7E7C">
      <w:pPr>
        <w:rPr>
          <w:lang w:val="en-US"/>
        </w:rPr>
      </w:pPr>
    </w:p>
    <w:p w:rsidR="00DF7E7C" w:rsidRPr="00DF7E7C" w:rsidRDefault="00DF7E7C" w:rsidP="00DF7E7C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5"/>
        <w:gridCol w:w="6278"/>
      </w:tblGrid>
      <w:tr w:rsidR="00E36E70" w:rsidRPr="008846F1" w:rsidTr="00F5315F">
        <w:tc>
          <w:tcPr>
            <w:tcW w:w="2965" w:type="dxa"/>
          </w:tcPr>
          <w:p w:rsidR="00E36E70" w:rsidRPr="00730562" w:rsidRDefault="00296F8E" w:rsidP="00ED7D0B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View</w:t>
            </w:r>
          </w:p>
        </w:tc>
        <w:tc>
          <w:tcPr>
            <w:tcW w:w="6278" w:type="dxa"/>
          </w:tcPr>
          <w:p w:rsidR="00E36E70" w:rsidRPr="00730562" w:rsidRDefault="00E36E70" w:rsidP="00ED7D0B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E36E70" w:rsidRPr="008846F1" w:rsidTr="00F5315F">
        <w:tc>
          <w:tcPr>
            <w:tcW w:w="2965" w:type="dxa"/>
          </w:tcPr>
          <w:p w:rsidR="00E36E70" w:rsidRPr="00B04603" w:rsidRDefault="00296F8E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AddNewBook</w:t>
            </w:r>
          </w:p>
        </w:tc>
        <w:tc>
          <w:tcPr>
            <w:tcW w:w="6278" w:type="dxa"/>
          </w:tcPr>
          <w:p w:rsidR="00E36E70" w:rsidRPr="00B04603" w:rsidRDefault="00296F8E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form</w:t>
            </w:r>
            <w:r w:rsidR="008C05A5">
              <w:rPr>
                <w:szCs w:val="26"/>
                <w:lang w:val="en-US"/>
              </w:rPr>
              <w:t xml:space="preserve"> nhập sách để</w:t>
            </w:r>
            <w:r>
              <w:rPr>
                <w:szCs w:val="26"/>
                <w:lang w:val="en-US"/>
              </w:rPr>
              <w:t xml:space="preserve"> người dùng điền thông tin sách mới </w:t>
            </w:r>
          </w:p>
        </w:tc>
      </w:tr>
      <w:tr w:rsidR="00E36E70" w:rsidRPr="008846F1" w:rsidTr="00F5315F">
        <w:tc>
          <w:tcPr>
            <w:tcW w:w="2965" w:type="dxa"/>
          </w:tcPr>
          <w:p w:rsidR="00E36E70" w:rsidRPr="00B04603" w:rsidRDefault="008C05A5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BookInfo</w:t>
            </w:r>
          </w:p>
        </w:tc>
        <w:tc>
          <w:tcPr>
            <w:tcW w:w="6278" w:type="dxa"/>
          </w:tcPr>
          <w:p w:rsidR="00E36E70" w:rsidRPr="00B04603" w:rsidRDefault="008C05A5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thông tin của những cuốn cách đã được nhập trong AddNewBook</w:t>
            </w:r>
          </w:p>
        </w:tc>
      </w:tr>
      <w:tr w:rsidR="00E36E70" w:rsidRPr="008846F1" w:rsidTr="00F5315F">
        <w:tc>
          <w:tcPr>
            <w:tcW w:w="2965" w:type="dxa"/>
          </w:tcPr>
          <w:p w:rsidR="00E36E70" w:rsidRPr="00B04603" w:rsidRDefault="008C05A5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ChangePassword</w:t>
            </w:r>
          </w:p>
        </w:tc>
        <w:tc>
          <w:tcPr>
            <w:tcW w:w="6278" w:type="dxa"/>
          </w:tcPr>
          <w:p w:rsidR="00E36E70" w:rsidRPr="00B04603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Người dùng điền </w:t>
            </w:r>
            <w:r w:rsidR="00F5315F">
              <w:rPr>
                <w:szCs w:val="26"/>
                <w:lang w:val="en-US"/>
              </w:rPr>
              <w:t>password cần thay đổi</w:t>
            </w:r>
          </w:p>
        </w:tc>
      </w:tr>
      <w:tr w:rsidR="00E36E70" w:rsidRPr="008846F1" w:rsidTr="00F5315F">
        <w:tc>
          <w:tcPr>
            <w:tcW w:w="2965" w:type="dxa"/>
          </w:tcPr>
          <w:p w:rsidR="00E36E70" w:rsidRPr="00B04603" w:rsidRDefault="008C05A5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ChartReportDate</w:t>
            </w:r>
          </w:p>
        </w:tc>
        <w:tc>
          <w:tcPr>
            <w:tcW w:w="6278" w:type="dxa"/>
          </w:tcPr>
          <w:p w:rsidR="00E36E70" w:rsidRPr="00B04603" w:rsidRDefault="008C05A5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Hiển thị biểu đồ báo cáo trong  một ngày </w:t>
            </w:r>
            <w:r>
              <w:rPr>
                <w:szCs w:val="26"/>
                <w:lang w:val="en-US"/>
              </w:rPr>
              <w:t>hệ thống</w:t>
            </w:r>
          </w:p>
        </w:tc>
      </w:tr>
      <w:tr w:rsidR="00E36E70" w:rsidRPr="008846F1" w:rsidTr="00F5315F">
        <w:tc>
          <w:tcPr>
            <w:tcW w:w="2965" w:type="dxa"/>
          </w:tcPr>
          <w:p w:rsidR="00E36E70" w:rsidRDefault="008C05A5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ChartReportMonth</w:t>
            </w:r>
          </w:p>
        </w:tc>
        <w:tc>
          <w:tcPr>
            <w:tcW w:w="6278" w:type="dxa"/>
          </w:tcPr>
          <w:p w:rsidR="00E36E70" w:rsidRDefault="008C05A5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</w:t>
            </w:r>
            <w:r>
              <w:rPr>
                <w:szCs w:val="26"/>
                <w:lang w:val="en-US"/>
              </w:rPr>
              <w:t xml:space="preserve">ị biểu đồ báo cáo trong  một tháng </w:t>
            </w:r>
            <w:r>
              <w:rPr>
                <w:szCs w:val="26"/>
                <w:lang w:val="en-US"/>
              </w:rPr>
              <w:t>hệ thống</w:t>
            </w:r>
          </w:p>
        </w:tc>
      </w:tr>
      <w:tr w:rsidR="00E36E70" w:rsidRPr="008846F1" w:rsidTr="00F5315F">
        <w:tc>
          <w:tcPr>
            <w:tcW w:w="2965" w:type="dxa"/>
          </w:tcPr>
          <w:p w:rsidR="00E36E70" w:rsidRDefault="008C05A5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CodePromotion</w:t>
            </w:r>
          </w:p>
        </w:tc>
        <w:tc>
          <w:tcPr>
            <w:tcW w:w="6278" w:type="dxa"/>
          </w:tcPr>
          <w:p w:rsidR="00E36E70" w:rsidRDefault="008C05A5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form nhập mã khuyến mãi và danh sách khuyến mãi của hệ thống</w:t>
            </w:r>
          </w:p>
        </w:tc>
      </w:tr>
      <w:tr w:rsidR="00E36E70" w:rsidRPr="008846F1" w:rsidTr="00F5315F">
        <w:tc>
          <w:tcPr>
            <w:tcW w:w="2965" w:type="dxa"/>
          </w:tcPr>
          <w:p w:rsidR="00E36E70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CustomerInfo</w:t>
            </w:r>
          </w:p>
        </w:tc>
        <w:tc>
          <w:tcPr>
            <w:tcW w:w="6278" w:type="dxa"/>
          </w:tcPr>
          <w:p w:rsidR="00E36E70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danh sách thông tin của người dùng</w:t>
            </w:r>
          </w:p>
        </w:tc>
      </w:tr>
      <w:tr w:rsidR="00E36E70" w:rsidRPr="008846F1" w:rsidTr="00F5315F">
        <w:tc>
          <w:tcPr>
            <w:tcW w:w="2965" w:type="dxa"/>
          </w:tcPr>
          <w:p w:rsidR="00E36E70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DetailBook</w:t>
            </w:r>
          </w:p>
        </w:tc>
        <w:tc>
          <w:tcPr>
            <w:tcW w:w="6278" w:type="dxa"/>
          </w:tcPr>
          <w:p w:rsidR="00E36E70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đầy đủ thông tin sách</w:t>
            </w:r>
          </w:p>
        </w:tc>
      </w:tr>
      <w:tr w:rsidR="00E36E70" w:rsidRPr="008846F1" w:rsidTr="00F5315F">
        <w:tc>
          <w:tcPr>
            <w:tcW w:w="2965" w:type="dxa"/>
          </w:tcPr>
          <w:p w:rsidR="00E36E70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Dashboard</w:t>
            </w:r>
          </w:p>
        </w:tc>
        <w:tc>
          <w:tcPr>
            <w:tcW w:w="6278" w:type="dxa"/>
          </w:tcPr>
          <w:p w:rsidR="009C4B49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menu để chuyển đổi đến các trang</w:t>
            </w:r>
          </w:p>
        </w:tc>
      </w:tr>
      <w:tr w:rsidR="009C4B49" w:rsidRPr="008846F1" w:rsidTr="00F5315F">
        <w:tc>
          <w:tcPr>
            <w:tcW w:w="2965" w:type="dxa"/>
          </w:tcPr>
          <w:p w:rsidR="009C4B49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EmployeeInfo</w:t>
            </w:r>
          </w:p>
        </w:tc>
        <w:tc>
          <w:tcPr>
            <w:tcW w:w="6278" w:type="dxa"/>
          </w:tcPr>
          <w:p w:rsidR="009C4B49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danh sách thông tin của nhân viên</w:t>
            </w:r>
          </w:p>
        </w:tc>
      </w:tr>
      <w:tr w:rsidR="009C4B49" w:rsidRPr="008846F1" w:rsidTr="00F5315F">
        <w:tc>
          <w:tcPr>
            <w:tcW w:w="2965" w:type="dxa"/>
          </w:tcPr>
          <w:p w:rsidR="009C4B49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HistoryBill</w:t>
            </w:r>
          </w:p>
        </w:tc>
        <w:tc>
          <w:tcPr>
            <w:tcW w:w="6278" w:type="dxa"/>
          </w:tcPr>
          <w:p w:rsidR="009C4B49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thông tin lịch sử mua hàng</w:t>
            </w:r>
          </w:p>
        </w:tc>
      </w:tr>
      <w:tr w:rsidR="009C4B49" w:rsidRPr="008846F1" w:rsidTr="00F5315F">
        <w:tc>
          <w:tcPr>
            <w:tcW w:w="2965" w:type="dxa"/>
          </w:tcPr>
          <w:p w:rsidR="009C4B49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Login</w:t>
            </w:r>
          </w:p>
        </w:tc>
        <w:tc>
          <w:tcPr>
            <w:tcW w:w="6278" w:type="dxa"/>
          </w:tcPr>
          <w:p w:rsidR="009C4B49" w:rsidRDefault="009C4B4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Người dùng điền đúng Tên tài khoản và mật khẩu để vào hệ thống</w:t>
            </w:r>
          </w:p>
        </w:tc>
      </w:tr>
      <w:tr w:rsidR="009C4B49" w:rsidRPr="008846F1" w:rsidTr="00F5315F">
        <w:tc>
          <w:tcPr>
            <w:tcW w:w="2965" w:type="dxa"/>
          </w:tcPr>
          <w:p w:rsidR="009C4B49" w:rsidRDefault="00F5315F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MakeBill</w:t>
            </w:r>
          </w:p>
        </w:tc>
        <w:tc>
          <w:tcPr>
            <w:tcW w:w="6278" w:type="dxa"/>
          </w:tcPr>
          <w:p w:rsidR="009C4B49" w:rsidRDefault="00F5315F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Tạo một đơn hàng cho người dùng có đầy đủ thông tin</w:t>
            </w:r>
          </w:p>
        </w:tc>
      </w:tr>
      <w:tr w:rsidR="009C4B49" w:rsidRPr="008846F1" w:rsidTr="00F5315F">
        <w:tc>
          <w:tcPr>
            <w:tcW w:w="2965" w:type="dxa"/>
          </w:tcPr>
          <w:p w:rsidR="009C4B49" w:rsidRDefault="00F5315F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Product</w:t>
            </w:r>
          </w:p>
        </w:tc>
        <w:tc>
          <w:tcPr>
            <w:tcW w:w="6278" w:type="dxa"/>
          </w:tcPr>
          <w:p w:rsidR="009C4B49" w:rsidRDefault="00F5315F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danh sách các sản phẩm được bán của hệ thống người dùng có thể chọn sản phẩm phù hợp</w:t>
            </w:r>
          </w:p>
        </w:tc>
      </w:tr>
      <w:tr w:rsidR="009C4B49" w:rsidRPr="008846F1" w:rsidTr="00F5315F">
        <w:tc>
          <w:tcPr>
            <w:tcW w:w="2965" w:type="dxa"/>
          </w:tcPr>
          <w:p w:rsidR="009C4B49" w:rsidRDefault="00F5315F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ReportDate</w:t>
            </w:r>
          </w:p>
        </w:tc>
        <w:tc>
          <w:tcPr>
            <w:tcW w:w="6278" w:type="dxa"/>
          </w:tcPr>
          <w:p w:rsidR="009C4B4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thông tin báo cáo trong một ngày</w:t>
            </w:r>
          </w:p>
        </w:tc>
      </w:tr>
      <w:tr w:rsidR="009C4B49" w:rsidRPr="008846F1" w:rsidTr="00F5315F">
        <w:tc>
          <w:tcPr>
            <w:tcW w:w="2965" w:type="dxa"/>
          </w:tcPr>
          <w:p w:rsidR="009C4B49" w:rsidRDefault="00F5315F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</w:t>
            </w:r>
            <w:r>
              <w:rPr>
                <w:szCs w:val="26"/>
                <w:lang w:val="en-US"/>
              </w:rPr>
              <w:t>Month</w:t>
            </w:r>
          </w:p>
        </w:tc>
        <w:tc>
          <w:tcPr>
            <w:tcW w:w="6278" w:type="dxa"/>
          </w:tcPr>
          <w:p w:rsidR="009C4B4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t</w:t>
            </w:r>
            <w:r>
              <w:rPr>
                <w:szCs w:val="26"/>
                <w:lang w:val="en-US"/>
              </w:rPr>
              <w:t>hông tin báo cáo trong một tháng</w:t>
            </w:r>
          </w:p>
        </w:tc>
      </w:tr>
    </w:tbl>
    <w:p w:rsidR="00E36E70" w:rsidRPr="00E36E70" w:rsidRDefault="00E36E70" w:rsidP="00E36E70">
      <w:pPr>
        <w:rPr>
          <w:lang w:val="en-US"/>
        </w:rPr>
      </w:pPr>
    </w:p>
    <w:p w:rsidR="00943AFD" w:rsidRDefault="00943AFD" w:rsidP="00943AFD">
      <w:pPr>
        <w:pStyle w:val="Heading3"/>
        <w:rPr>
          <w:lang w:val="en-US"/>
        </w:rPr>
      </w:pPr>
      <w:r>
        <w:rPr>
          <w:lang w:val="en-US"/>
        </w:rPr>
        <w:lastRenderedPageBreak/>
        <w:t>Tầng ViewModel</w:t>
      </w:r>
    </w:p>
    <w:p w:rsidR="00DF7E7C" w:rsidRPr="00DF7E7C" w:rsidRDefault="00DF7E7C" w:rsidP="00DF7E7C">
      <w:pPr>
        <w:rPr>
          <w:lang w:val="en-US"/>
        </w:rPr>
      </w:pPr>
    </w:p>
    <w:p w:rsidR="00DF7E7C" w:rsidRDefault="00DF7E7C" w:rsidP="00DF7E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2664460"/>
            <wp:effectExtent l="0" t="0" r="190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DF7E7C" w:rsidRDefault="00DF7E7C" w:rsidP="00DF7E7C">
      <w:pPr>
        <w:rPr>
          <w:lang w:val="en-US"/>
        </w:rPr>
      </w:pPr>
    </w:p>
    <w:p w:rsidR="00DF7E7C" w:rsidRPr="00DF7E7C" w:rsidRDefault="00DF7E7C" w:rsidP="00DF7E7C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5"/>
        <w:gridCol w:w="6278"/>
      </w:tblGrid>
      <w:tr w:rsidR="00482129" w:rsidRPr="008846F1" w:rsidTr="00ED7D0B">
        <w:tc>
          <w:tcPr>
            <w:tcW w:w="2965" w:type="dxa"/>
          </w:tcPr>
          <w:p w:rsidR="00482129" w:rsidRPr="00730562" w:rsidRDefault="00482129" w:rsidP="00ED7D0B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Pr="00730562" w:rsidRDefault="00482129" w:rsidP="00ED7D0B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Pr="00B04603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AddNewBook</w:t>
            </w:r>
            <w:r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Pr="00B04603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thông tin người dùng nhập trên UI AddNewBook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Pr="00B04603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BookInfo</w:t>
            </w:r>
            <w:r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Pr="00B04603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Nhận dữ liệu và hiển thị</w:t>
            </w:r>
            <w:r w:rsidR="008F0969">
              <w:rPr>
                <w:szCs w:val="26"/>
                <w:lang w:val="en-US"/>
              </w:rPr>
              <w:t xml:space="preserve"> thông tin sách</w:t>
            </w:r>
            <w:r>
              <w:rPr>
                <w:szCs w:val="26"/>
                <w:lang w:val="en-US"/>
              </w:rPr>
              <w:t xml:space="preserve"> trên UI BookInfo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Pr="00B04603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ChangePassword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Pr="00B04603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dữ liệu người dùng nhập trên UI ChangePassword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Pr="00B04603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ChartReportDate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Pr="00B04603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dữ liệu và hiển thị trên </w:t>
            </w:r>
            <w:r>
              <w:rPr>
                <w:szCs w:val="26"/>
                <w:lang w:val="en-US"/>
              </w:rPr>
              <w:t>UI ChartReportDate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ChartReportMonth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Nhận dữ liệu và hiển thị trên</w:t>
            </w:r>
            <w:r>
              <w:rPr>
                <w:szCs w:val="26"/>
                <w:lang w:val="en-US"/>
              </w:rPr>
              <w:t xml:space="preserve"> UI </w:t>
            </w:r>
            <w:r>
              <w:rPr>
                <w:szCs w:val="26"/>
                <w:lang w:val="en-US"/>
              </w:rPr>
              <w:t>ChartReport</w:t>
            </w:r>
            <w:r>
              <w:rPr>
                <w:szCs w:val="26"/>
                <w:lang w:val="en-US"/>
              </w:rPr>
              <w:t>Month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CodePromotion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thông tin người dùng nhập trên UI </w:t>
            </w:r>
            <w:r>
              <w:rPr>
                <w:szCs w:val="26"/>
                <w:lang w:val="en-US"/>
              </w:rPr>
              <w:t>CodePromotion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CustomerInfo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dữ liệu và hiển thị trên </w:t>
            </w:r>
            <w:r>
              <w:rPr>
                <w:szCs w:val="26"/>
                <w:lang w:val="en-US"/>
              </w:rPr>
              <w:t>UI CustomerInfo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DetailBook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Nhận dữ liệu và hiển thị</w:t>
            </w:r>
            <w:r>
              <w:rPr>
                <w:szCs w:val="26"/>
                <w:lang w:val="en-US"/>
              </w:rPr>
              <w:t xml:space="preserve"> đầy đủ của sách</w:t>
            </w:r>
            <w:r>
              <w:rPr>
                <w:szCs w:val="26"/>
                <w:lang w:val="en-US"/>
              </w:rPr>
              <w:t xml:space="preserve"> trên UI </w:t>
            </w:r>
            <w:r>
              <w:rPr>
                <w:szCs w:val="26"/>
                <w:lang w:val="en-US"/>
              </w:rPr>
              <w:t>DetailBook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Dashboard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dữ liệu và hiển thị trên UI </w:t>
            </w:r>
            <w:r>
              <w:rPr>
                <w:szCs w:val="26"/>
                <w:lang w:val="en-US"/>
              </w:rPr>
              <w:t>Dashboard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EmployeeInfo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dữ liệu và hiển thị trên UI </w:t>
            </w:r>
            <w:r>
              <w:rPr>
                <w:szCs w:val="26"/>
                <w:lang w:val="en-US"/>
              </w:rPr>
              <w:t>EmployeeInfo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HistoryBill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dữ liệu và hiển thị trên </w:t>
            </w:r>
            <w:r>
              <w:rPr>
                <w:szCs w:val="26"/>
                <w:lang w:val="en-US"/>
              </w:rPr>
              <w:t>UI HistoryBill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Login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thông tin người dùng nhập trên UI Login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MakeBill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</w:t>
            </w:r>
            <w:r>
              <w:rPr>
                <w:szCs w:val="26"/>
                <w:lang w:val="en-US"/>
              </w:rPr>
              <w:t xml:space="preserve"> trên UI </w:t>
            </w:r>
            <w:r>
              <w:rPr>
                <w:szCs w:val="26"/>
                <w:lang w:val="en-US"/>
              </w:rPr>
              <w:t>MakeBill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Product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Nhận dữ liệu và hiển thị</w:t>
            </w:r>
            <w:r>
              <w:rPr>
                <w:szCs w:val="26"/>
                <w:lang w:val="en-US"/>
              </w:rPr>
              <w:t xml:space="preserve"> thông tin sản phẩm</w:t>
            </w:r>
            <w:r>
              <w:rPr>
                <w:szCs w:val="26"/>
                <w:lang w:val="en-US"/>
              </w:rPr>
              <w:t xml:space="preserve"> trên UI </w:t>
            </w:r>
            <w:r>
              <w:rPr>
                <w:szCs w:val="26"/>
                <w:lang w:val="en-US"/>
              </w:rPr>
              <w:t>Product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ReportDate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Nhận dữ liệu và hiển thị trên UI R</w:t>
            </w:r>
            <w:r>
              <w:rPr>
                <w:szCs w:val="26"/>
                <w:lang w:val="en-US"/>
              </w:rPr>
              <w:t>eportDate</w:t>
            </w:r>
          </w:p>
        </w:tc>
      </w:tr>
      <w:tr w:rsidR="00482129" w:rsidRPr="008846F1" w:rsidTr="00ED7D0B">
        <w:tc>
          <w:tcPr>
            <w:tcW w:w="2965" w:type="dxa"/>
          </w:tcPr>
          <w:p w:rsidR="00482129" w:rsidRDefault="0048212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ReportMonth</w:t>
            </w:r>
            <w:r w:rsidR="008F0969">
              <w:rPr>
                <w:szCs w:val="26"/>
                <w:lang w:val="en-US"/>
              </w:rPr>
              <w:t>Model</w:t>
            </w:r>
          </w:p>
        </w:tc>
        <w:tc>
          <w:tcPr>
            <w:tcW w:w="6278" w:type="dxa"/>
          </w:tcPr>
          <w:p w:rsidR="00482129" w:rsidRDefault="008F0969" w:rsidP="00ED7D0B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Nhận dữ liệu và hiển thị trên UI </w:t>
            </w:r>
            <w:r>
              <w:rPr>
                <w:szCs w:val="26"/>
                <w:lang w:val="en-US"/>
              </w:rPr>
              <w:t>ReportMonth</w:t>
            </w:r>
          </w:p>
        </w:tc>
      </w:tr>
    </w:tbl>
    <w:p w:rsidR="00482129" w:rsidRPr="00482129" w:rsidRDefault="00482129" w:rsidP="00482129">
      <w:pPr>
        <w:rPr>
          <w:lang w:val="en-US"/>
        </w:rPr>
      </w:pPr>
    </w:p>
    <w:p w:rsidR="00943AFD" w:rsidRDefault="008C05A5" w:rsidP="00943AFD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800" behindDoc="0" locked="0" layoutInCell="1" allowOverlap="1" wp14:anchorId="445D0DE5" wp14:editId="40EADA97">
            <wp:simplePos x="0" y="0"/>
            <wp:positionH relativeFrom="column">
              <wp:posOffset>259080</wp:posOffset>
            </wp:positionH>
            <wp:positionV relativeFrom="paragraph">
              <wp:posOffset>281940</wp:posOffset>
            </wp:positionV>
            <wp:extent cx="5593080" cy="1925320"/>
            <wp:effectExtent l="0" t="0" r="0" b="0"/>
            <wp:wrapSquare wrapText="bothSides"/>
            <wp:docPr id="9" name="Hình ảnh 9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AFD">
        <w:rPr>
          <w:lang w:val="en-US"/>
        </w:rPr>
        <w:t>Tầng BUS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2"/>
        <w:gridCol w:w="6281"/>
      </w:tblGrid>
      <w:tr w:rsidR="000C1086" w:rsidRPr="008846F1" w:rsidTr="00C63BCA">
        <w:tc>
          <w:tcPr>
            <w:tcW w:w="3001" w:type="dxa"/>
          </w:tcPr>
          <w:p w:rsidR="000C1086" w:rsidRPr="00730562" w:rsidRDefault="000C1086" w:rsidP="00C63BCA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730562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0C1086" w:rsidRPr="00730562" w:rsidRDefault="000C1086" w:rsidP="00C63BCA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BillBUS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Hóa đơn trước khi gọi tầng BillDAO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RegulationBUS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tham số cài đặt trước khi gọi tầng RegulationDAO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sách trước khi gọi tầng BookDAO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CategoryBUS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loại sách trước khi gọi tầng CategoryDAO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SubCategoryBUS</w:t>
            </w:r>
          </w:p>
        </w:tc>
        <w:tc>
          <w:tcPr>
            <w:tcW w:w="6463" w:type="dxa"/>
          </w:tcPr>
          <w:p w:rsidR="000C1086" w:rsidRPr="00B04603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thể loại sách trước khi gọi tầng SubCategoryDAO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DiscountCode</w:t>
            </w:r>
            <w:r w:rsidR="00B31709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B31709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mã khuyến mãi trước khi gọi tầng DiscountCodeDAO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</w:t>
            </w:r>
            <w:r w:rsidR="00B31709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B31709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</w:t>
            </w:r>
            <w:r w:rsidR="00EC76E4">
              <w:rPr>
                <w:szCs w:val="26"/>
                <w:lang w:val="en-US"/>
              </w:rPr>
              <w:t>nhân viên trước khi gọi tầng EmployDAO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Account</w:t>
            </w:r>
            <w:r w:rsidR="006E2538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6E2538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tài khoản trước khi gọi tầng AccountDAO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</w:t>
            </w:r>
            <w:r w:rsidR="00915835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915835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logic dữ liệu liên quan đến khách hàng trước khi gọi tầng CustomerDAO</w:t>
            </w:r>
          </w:p>
        </w:tc>
      </w:tr>
      <w:tr w:rsidR="000C1086" w:rsidRPr="008846F1" w:rsidTr="00C63BCA">
        <w:tc>
          <w:tcPr>
            <w:tcW w:w="3001" w:type="dxa"/>
          </w:tcPr>
          <w:p w:rsidR="000C1086" w:rsidRDefault="000C1086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WareHouse</w:t>
            </w:r>
            <w:r w:rsidR="00D56CD7">
              <w:rPr>
                <w:szCs w:val="26"/>
                <w:lang w:val="en-US"/>
              </w:rPr>
              <w:t>BUS</w:t>
            </w:r>
          </w:p>
        </w:tc>
        <w:tc>
          <w:tcPr>
            <w:tcW w:w="6463" w:type="dxa"/>
          </w:tcPr>
          <w:p w:rsidR="000C1086" w:rsidRDefault="00D56CD7" w:rsidP="00C63BC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logic dữ liệu liên quan đến nhập kho </w:t>
            </w:r>
            <w:r w:rsidR="003B49AC">
              <w:rPr>
                <w:szCs w:val="26"/>
                <w:lang w:val="en-US"/>
              </w:rPr>
              <w:t>trước khi gọi tầng WareHouseDAO</w:t>
            </w:r>
          </w:p>
        </w:tc>
      </w:tr>
    </w:tbl>
    <w:p w:rsidR="000C1086" w:rsidRDefault="000C1086" w:rsidP="00943AFD">
      <w:pPr>
        <w:rPr>
          <w:lang w:val="en-US"/>
        </w:rPr>
      </w:pPr>
    </w:p>
    <w:p w:rsidR="00943AFD" w:rsidRPr="00943AFD" w:rsidRDefault="000C1086" w:rsidP="000C1086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1054A7" w:rsidRPr="00730562" w:rsidRDefault="001054A7" w:rsidP="001054A7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403860</wp:posOffset>
            </wp:positionV>
            <wp:extent cx="5402580" cy="2065020"/>
            <wp:effectExtent l="0" t="0" r="0" b="0"/>
            <wp:wrapSquare wrapText="bothSides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AFD">
        <w:rPr>
          <w:lang w:val="en-US"/>
        </w:rPr>
        <w:t>Tầng DAO</w:t>
      </w:r>
    </w:p>
    <w:p w:rsidR="00CA75F9" w:rsidRDefault="00CA75F9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0"/>
        <w:gridCol w:w="6273"/>
      </w:tblGrid>
      <w:tr w:rsidR="001054A7" w:rsidRPr="008846F1" w:rsidTr="00F10F04">
        <w:tc>
          <w:tcPr>
            <w:tcW w:w="3001" w:type="dxa"/>
          </w:tcPr>
          <w:p w:rsidR="00CA75F9" w:rsidRPr="00730562" w:rsidRDefault="00CA75F9" w:rsidP="00F10F0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730562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730562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730562">
              <w:rPr>
                <w:b/>
                <w:szCs w:val="26"/>
              </w:rPr>
              <w:t>Diễn giải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BillDAO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hóa đơn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RegulationDAO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các tham số cài đặt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sách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CategoryDAO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loại sách</w:t>
            </w:r>
          </w:p>
        </w:tc>
      </w:tr>
      <w:tr w:rsidR="001054A7" w:rsidRPr="008846F1" w:rsidTr="00F10F04">
        <w:tc>
          <w:tcPr>
            <w:tcW w:w="3001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SubCategoryDAO</w:t>
            </w:r>
          </w:p>
        </w:tc>
        <w:tc>
          <w:tcPr>
            <w:tcW w:w="6463" w:type="dxa"/>
          </w:tcPr>
          <w:p w:rsidR="00CA75F9" w:rsidRPr="00B04603" w:rsidRDefault="00B0460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Truy suất dữ liệu liên quan đến </w:t>
            </w:r>
            <w:r w:rsidR="006A2A56">
              <w:rPr>
                <w:szCs w:val="26"/>
                <w:lang w:val="en-US"/>
              </w:rPr>
              <w:t>thể loại sách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DiscountCodeDAO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mã khuyến mãi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EmployDAO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nhân viên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AccountDAO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tài khoản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CustomerDAO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 khách hàng</w:t>
            </w:r>
          </w:p>
        </w:tc>
      </w:tr>
      <w:tr w:rsidR="000A0C43" w:rsidRPr="008846F1" w:rsidTr="00F10F04">
        <w:tc>
          <w:tcPr>
            <w:tcW w:w="3001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WareHouseDAO</w:t>
            </w:r>
          </w:p>
        </w:tc>
        <w:tc>
          <w:tcPr>
            <w:tcW w:w="6463" w:type="dxa"/>
          </w:tcPr>
          <w:p w:rsidR="000A0C43" w:rsidRDefault="000A0C43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suất dữ liệu liên quan đến</w:t>
            </w:r>
            <w:r w:rsidR="00107EA9">
              <w:rPr>
                <w:szCs w:val="26"/>
                <w:lang w:val="en-US"/>
              </w:rPr>
              <w:t xml:space="preserve"> nhập kho</w:t>
            </w:r>
          </w:p>
        </w:tc>
      </w:tr>
    </w:tbl>
    <w:p w:rsidR="00CA75F9" w:rsidRDefault="00CA75F9" w:rsidP="00CA75F9">
      <w:pPr>
        <w:rPr>
          <w:i/>
          <w:lang w:val="en-US"/>
        </w:rPr>
      </w:pPr>
    </w:p>
    <w:p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2DA" w:rsidRDefault="00B552DA">
      <w:r>
        <w:separator/>
      </w:r>
    </w:p>
  </w:endnote>
  <w:endnote w:type="continuationSeparator" w:id="0">
    <w:p w:rsidR="00B552DA" w:rsidRDefault="00B5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F7E7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2DA" w:rsidRDefault="00B552DA">
      <w:r>
        <w:separator/>
      </w:r>
    </w:p>
  </w:footnote>
  <w:footnote w:type="continuationSeparator" w:id="0">
    <w:p w:rsidR="00B552DA" w:rsidRDefault="00B55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D1A0F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A0C43"/>
    <w:rsid w:val="000C0CA8"/>
    <w:rsid w:val="000C1086"/>
    <w:rsid w:val="001054A7"/>
    <w:rsid w:val="00105AEB"/>
    <w:rsid w:val="00107EA9"/>
    <w:rsid w:val="00213ECB"/>
    <w:rsid w:val="002160F2"/>
    <w:rsid w:val="00221A67"/>
    <w:rsid w:val="00265BF1"/>
    <w:rsid w:val="00296F8E"/>
    <w:rsid w:val="002D1618"/>
    <w:rsid w:val="00301562"/>
    <w:rsid w:val="0031511D"/>
    <w:rsid w:val="003548A8"/>
    <w:rsid w:val="003701D7"/>
    <w:rsid w:val="003747E6"/>
    <w:rsid w:val="003B49AC"/>
    <w:rsid w:val="003B781A"/>
    <w:rsid w:val="003C2F0F"/>
    <w:rsid w:val="003F257A"/>
    <w:rsid w:val="004176B5"/>
    <w:rsid w:val="00435847"/>
    <w:rsid w:val="00456410"/>
    <w:rsid w:val="00482129"/>
    <w:rsid w:val="00485043"/>
    <w:rsid w:val="004B52DC"/>
    <w:rsid w:val="004B7CC9"/>
    <w:rsid w:val="004C5089"/>
    <w:rsid w:val="004E4257"/>
    <w:rsid w:val="005802A5"/>
    <w:rsid w:val="005C56F4"/>
    <w:rsid w:val="0060493B"/>
    <w:rsid w:val="006257BE"/>
    <w:rsid w:val="0064329D"/>
    <w:rsid w:val="006855DC"/>
    <w:rsid w:val="006A2A56"/>
    <w:rsid w:val="006E2538"/>
    <w:rsid w:val="006E420F"/>
    <w:rsid w:val="006E56E2"/>
    <w:rsid w:val="006F09CE"/>
    <w:rsid w:val="00730562"/>
    <w:rsid w:val="007338F6"/>
    <w:rsid w:val="007A1DE8"/>
    <w:rsid w:val="007F21C9"/>
    <w:rsid w:val="008243D9"/>
    <w:rsid w:val="008C05A5"/>
    <w:rsid w:val="008D3541"/>
    <w:rsid w:val="008F0969"/>
    <w:rsid w:val="00915835"/>
    <w:rsid w:val="00943AFD"/>
    <w:rsid w:val="00984338"/>
    <w:rsid w:val="0099744F"/>
    <w:rsid w:val="009B2AFC"/>
    <w:rsid w:val="009C4B49"/>
    <w:rsid w:val="009F47F5"/>
    <w:rsid w:val="00A23833"/>
    <w:rsid w:val="00A544E7"/>
    <w:rsid w:val="00A638EF"/>
    <w:rsid w:val="00A66DA5"/>
    <w:rsid w:val="00B04603"/>
    <w:rsid w:val="00B31709"/>
    <w:rsid w:val="00B552DA"/>
    <w:rsid w:val="00B56A6A"/>
    <w:rsid w:val="00B871C5"/>
    <w:rsid w:val="00B976C5"/>
    <w:rsid w:val="00BB5444"/>
    <w:rsid w:val="00C14AB8"/>
    <w:rsid w:val="00C31063"/>
    <w:rsid w:val="00C74D6D"/>
    <w:rsid w:val="00CA52C8"/>
    <w:rsid w:val="00CA75F9"/>
    <w:rsid w:val="00CD4D7D"/>
    <w:rsid w:val="00CE70F6"/>
    <w:rsid w:val="00D234F3"/>
    <w:rsid w:val="00D328EA"/>
    <w:rsid w:val="00D56CD7"/>
    <w:rsid w:val="00DA2A6D"/>
    <w:rsid w:val="00DC2E62"/>
    <w:rsid w:val="00DC363E"/>
    <w:rsid w:val="00DD57E3"/>
    <w:rsid w:val="00DF7E7C"/>
    <w:rsid w:val="00E36E70"/>
    <w:rsid w:val="00E95D0C"/>
    <w:rsid w:val="00EC76E4"/>
    <w:rsid w:val="00F5315F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98E1E"/>
  <w15:docId w15:val="{4B4753C1-2CBE-402D-901B-AAA7C0D2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137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4617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Admin</cp:lastModifiedBy>
  <cp:revision>30</cp:revision>
  <cp:lastPrinted>2013-12-07T15:58:00Z</cp:lastPrinted>
  <dcterms:created xsi:type="dcterms:W3CDTF">2013-10-13T11:17:00Z</dcterms:created>
  <dcterms:modified xsi:type="dcterms:W3CDTF">2019-05-29T09:49:00Z</dcterms:modified>
</cp:coreProperties>
</file>