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u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DC363E" w:rsidRPr="00E21C01">
        <w:rPr>
          <w:lang w:val="en-US"/>
        </w:rPr>
        <w:t>&lt;</w:t>
      </w:r>
      <w:r w:rsidR="00E21C01" w:rsidRPr="00E21C01">
        <w:rPr>
          <w:lang w:val="en-US"/>
        </w:rPr>
        <w:t>Quản lý nhà sách</w:t>
      </w:r>
      <w:r w:rsidR="00DC363E" w:rsidRPr="00E21C01">
        <w:rPr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 w:rsidRPr="00E21C01">
        <w:rPr>
          <w:rFonts w:ascii="Arial" w:hAnsi="Arial"/>
          <w:sz w:val="34"/>
          <w:szCs w:val="30"/>
          <w:lang w:val="en-US"/>
        </w:rPr>
        <w:t>&lt;</w:t>
      </w:r>
      <w:r w:rsidR="00E21C01">
        <w:rPr>
          <w:rFonts w:ascii="Arial" w:hAnsi="Arial"/>
          <w:sz w:val="34"/>
          <w:szCs w:val="30"/>
          <w:lang w:val="en-US"/>
        </w:rPr>
        <w:t>1</w:t>
      </w:r>
      <w:r w:rsidR="003548A8" w:rsidRPr="00E21C01">
        <w:rPr>
          <w:rFonts w:ascii="Arial" w:hAnsi="Arial"/>
          <w:sz w:val="34"/>
          <w:szCs w:val="30"/>
          <w:lang w:val="en-US"/>
        </w:rPr>
        <w:t>.</w:t>
      </w:r>
      <w:r w:rsidR="00E21C01">
        <w:rPr>
          <w:rFonts w:ascii="Arial" w:hAnsi="Arial"/>
          <w:sz w:val="34"/>
          <w:szCs w:val="30"/>
          <w:lang w:val="en-US"/>
        </w:rPr>
        <w:t>0</w:t>
      </w:r>
      <w:r w:rsidR="00DC363E" w:rsidRPr="00E21C01">
        <w:rPr>
          <w:rFonts w:ascii="Arial" w:hAnsi="Arial"/>
          <w:sz w:val="34"/>
          <w:szCs w:val="30"/>
          <w:lang w:val="en-US"/>
        </w:rPr>
        <w:t>&gt;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E21C01" w:rsidRDefault="00E21C01" w:rsidP="00E21C01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80580">
        <w:rPr>
          <w:rFonts w:ascii="Arial" w:hAnsi="Arial" w:cs="Arial"/>
          <w:sz w:val="30"/>
          <w:szCs w:val="30"/>
          <w:lang w:val="en-US"/>
        </w:rPr>
        <w:t>&lt;1612541 – Lê Tường Qui&gt;</w:t>
      </w:r>
    </w:p>
    <w:p w:rsidR="00E21C01" w:rsidRDefault="00E21C01" w:rsidP="00E21C01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80580">
        <w:rPr>
          <w:rFonts w:ascii="Arial" w:hAnsi="Arial" w:cs="Arial"/>
          <w:sz w:val="30"/>
          <w:szCs w:val="30"/>
          <w:lang w:val="en-US"/>
        </w:rPr>
        <w:t>&lt;1612560 – Trịnh Nhất Sinh&gt;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7678A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678A7">
              <w:rPr>
                <w:rFonts w:eastAsia="SimSun"/>
                <w:lang w:val="en-US"/>
              </w:rPr>
              <w:t>16/5/2019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7678A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678A7">
              <w:rPr>
                <w:rFonts w:eastAsia="SimSun"/>
                <w:lang w:val="en-US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7678A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678A7">
              <w:rPr>
                <w:rFonts w:eastAsia="SimSun"/>
                <w:lang w:val="en-US"/>
              </w:rPr>
              <w:t>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7678A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678A7">
              <w:rPr>
                <w:rFonts w:eastAsia="SimSun"/>
                <w:lang w:val="en-US"/>
              </w:rPr>
              <w:t>Lê Tường Qui, Trịnh Nhất Sinh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70106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8973318" w:history="1">
        <w:r w:rsidR="00670106" w:rsidRPr="00D3293A">
          <w:rPr>
            <w:rStyle w:val="Siuktni"/>
            <w:noProof/>
          </w:rPr>
          <w:t>1.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</w:rPr>
          <w:t>Sơ đồ logic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_Toc8973318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3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19" w:history="1">
        <w:r w:rsidR="00670106" w:rsidRPr="00D3293A">
          <w:rPr>
            <w:rStyle w:val="Siuktni"/>
            <w:noProof/>
          </w:rPr>
          <w:t>2.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</w:rPr>
          <w:t>Mô tả chi tiết các kiểu dữ liệu trong sơ đồ logic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_Toc8973319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4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0" w:history="1">
        <w:r w:rsidR="00670106" w:rsidRPr="00D3293A">
          <w:rPr>
            <w:rStyle w:val="Siuktni"/>
            <w:noProof/>
            <w:lang w:val="en-US"/>
          </w:rPr>
          <w:t>2.1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Book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_Toc8973320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4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1" w:history="1">
        <w:r w:rsidR="00670106" w:rsidRPr="00D3293A">
          <w:rPr>
            <w:rStyle w:val="Siuktni"/>
            <w:noProof/>
            <w:lang w:val="en-US"/>
          </w:rPr>
          <w:t>2.2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Category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_Toc8973321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4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2" w:history="1">
        <w:r w:rsidR="00670106" w:rsidRPr="00D3293A">
          <w:rPr>
            <w:rStyle w:val="Siuktni"/>
            <w:noProof/>
            <w:lang w:val="en-US"/>
          </w:rPr>
          <w:t>2.3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SubCategory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_Toc8973322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4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3" w:history="1">
        <w:r w:rsidR="00670106" w:rsidRPr="00D3293A">
          <w:rPr>
            <w:rStyle w:val="Siuktni"/>
            <w:noProof/>
            <w:lang w:val="en-US"/>
          </w:rPr>
          <w:t>2.4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Company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_Toc8973323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5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4" w:history="1">
        <w:r w:rsidR="00670106" w:rsidRPr="00D3293A">
          <w:rPr>
            <w:rStyle w:val="Siuktni"/>
            <w:noProof/>
            <w:lang w:val="en-US"/>
          </w:rPr>
          <w:t>2.5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Employee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_Toc8973324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5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5" w:history="1">
        <w:r w:rsidR="00670106" w:rsidRPr="00D3293A">
          <w:rPr>
            <w:rStyle w:val="Siuktni"/>
            <w:noProof/>
            <w:lang w:val="en-US"/>
          </w:rPr>
          <w:t>2.6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Employee_Account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_Toc8973325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5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6" w:history="1">
        <w:r w:rsidR="00670106" w:rsidRPr="00D3293A">
          <w:rPr>
            <w:rStyle w:val="Siuktni"/>
            <w:noProof/>
            <w:lang w:val="en-US"/>
          </w:rPr>
          <w:t>2.7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Role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_Toc8973326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5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7" w:history="1">
        <w:r w:rsidR="00670106" w:rsidRPr="00D3293A">
          <w:rPr>
            <w:rStyle w:val="Siuktni"/>
            <w:noProof/>
            <w:lang w:val="en-US"/>
          </w:rPr>
          <w:t>2.8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Page_Wage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_Toc8973327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6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8" w:history="1">
        <w:r w:rsidR="00670106" w:rsidRPr="00D3293A">
          <w:rPr>
            <w:rStyle w:val="Siuktni"/>
            <w:noProof/>
            <w:lang w:val="en-US"/>
          </w:rPr>
          <w:t>2.9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Customer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_Toc8973328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6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29" w:history="1">
        <w:r w:rsidR="00670106" w:rsidRPr="00D3293A">
          <w:rPr>
            <w:rStyle w:val="Siuktni"/>
            <w:noProof/>
            <w:lang w:val="en-US"/>
          </w:rPr>
          <w:t>2.10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Bill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_Toc8973329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7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0" w:history="1">
        <w:r w:rsidR="00670106" w:rsidRPr="00D3293A">
          <w:rPr>
            <w:rStyle w:val="Siuktni"/>
            <w:noProof/>
            <w:lang w:val="en-US"/>
          </w:rPr>
          <w:t>2.11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Bill_Type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_Toc8973330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7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1" w:history="1">
        <w:r w:rsidR="00670106" w:rsidRPr="00D3293A">
          <w:rPr>
            <w:rStyle w:val="Siuktni"/>
            <w:noProof/>
            <w:lang w:val="en-US"/>
          </w:rPr>
          <w:t>2.12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Discount_Type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_Toc8973331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7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2" w:history="1">
        <w:r w:rsidR="00670106" w:rsidRPr="00D3293A">
          <w:rPr>
            <w:rStyle w:val="Siuktni"/>
            <w:noProof/>
            <w:lang w:val="en-US"/>
          </w:rPr>
          <w:t>2.13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Discount_Code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_Toc8973332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8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3" w:history="1">
        <w:r w:rsidR="00670106" w:rsidRPr="00D3293A">
          <w:rPr>
            <w:rStyle w:val="Siuktni"/>
            <w:noProof/>
            <w:lang w:val="en-US"/>
          </w:rPr>
          <w:t>2.14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Bill_Detail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_Toc8973333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8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4" w:history="1">
        <w:r w:rsidR="00670106" w:rsidRPr="00D3293A">
          <w:rPr>
            <w:rStyle w:val="Siuktni"/>
            <w:noProof/>
            <w:lang w:val="en-US"/>
          </w:rPr>
          <w:t>2.15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WareHouse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_Toc8973334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8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5" w:history="1">
        <w:r w:rsidR="00670106" w:rsidRPr="00D3293A">
          <w:rPr>
            <w:rStyle w:val="Siuktni"/>
            <w:noProof/>
            <w:lang w:val="en-US"/>
          </w:rPr>
          <w:t>2.16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WareHouse_Detail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_Toc8973335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9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6" w:history="1">
        <w:r w:rsidR="00670106" w:rsidRPr="00D3293A">
          <w:rPr>
            <w:rStyle w:val="Siuktni"/>
            <w:noProof/>
            <w:lang w:val="en-US"/>
          </w:rPr>
          <w:t>2.17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Book_Inventory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_Toc8973336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9</w:t>
        </w:r>
        <w:r w:rsidR="00670106">
          <w:rPr>
            <w:noProof/>
            <w:webHidden/>
          </w:rPr>
          <w:fldChar w:fldCharType="end"/>
        </w:r>
      </w:hyperlink>
    </w:p>
    <w:p w:rsidR="00670106" w:rsidRDefault="00574135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973337" w:history="1">
        <w:r w:rsidR="00670106" w:rsidRPr="00D3293A">
          <w:rPr>
            <w:rStyle w:val="Siuktni"/>
            <w:noProof/>
            <w:lang w:val="en-US"/>
          </w:rPr>
          <w:t>2.18</w:t>
        </w:r>
        <w:r w:rsidR="0067010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70106" w:rsidRPr="00D3293A">
          <w:rPr>
            <w:rStyle w:val="Siuktni"/>
            <w:noProof/>
            <w:lang w:val="en-US"/>
          </w:rPr>
          <w:t>Bảng Regulations</w:t>
        </w:r>
        <w:r w:rsidR="00670106">
          <w:rPr>
            <w:noProof/>
            <w:webHidden/>
          </w:rPr>
          <w:tab/>
        </w:r>
        <w:r w:rsidR="00670106">
          <w:rPr>
            <w:noProof/>
            <w:webHidden/>
          </w:rPr>
          <w:fldChar w:fldCharType="begin"/>
        </w:r>
        <w:r w:rsidR="00670106">
          <w:rPr>
            <w:noProof/>
            <w:webHidden/>
          </w:rPr>
          <w:instrText xml:space="preserve"> PAGEREF _Toc8973337 \h </w:instrText>
        </w:r>
        <w:r w:rsidR="00670106">
          <w:rPr>
            <w:noProof/>
            <w:webHidden/>
          </w:rPr>
        </w:r>
        <w:r w:rsidR="00670106">
          <w:rPr>
            <w:noProof/>
            <w:webHidden/>
          </w:rPr>
          <w:fldChar w:fldCharType="separate"/>
        </w:r>
        <w:r w:rsidR="00670106">
          <w:rPr>
            <w:noProof/>
            <w:webHidden/>
          </w:rPr>
          <w:t>9</w:t>
        </w:r>
        <w:r w:rsidR="00670106">
          <w:rPr>
            <w:noProof/>
            <w:webHidden/>
          </w:rPr>
          <w:fldChar w:fldCharType="end"/>
        </w:r>
      </w:hyperlink>
    </w:p>
    <w:p w:rsidR="00C14AB8" w:rsidRDefault="00A23833" w:rsidP="00670106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4F63E9" w:rsidP="00C14AB8">
      <w:pPr>
        <w:pStyle w:val="u1"/>
        <w:spacing w:line="360" w:lineRule="auto"/>
        <w:jc w:val="both"/>
      </w:pPr>
      <w:bookmarkStart w:id="0" w:name="_Toc176928159"/>
      <w:bookmarkStart w:id="1" w:name="_Toc897331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453390</wp:posOffset>
            </wp:positionV>
            <wp:extent cx="7533640" cy="3855720"/>
            <wp:effectExtent l="0" t="0" r="0" b="0"/>
            <wp:wrapSquare wrapText="bothSides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antich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t>Sơ đồ logic</w:t>
      </w:r>
      <w:bookmarkEnd w:id="0"/>
      <w:bookmarkEnd w:id="1"/>
    </w:p>
    <w:p w:rsidR="00551795" w:rsidRDefault="00551795" w:rsidP="00551795"/>
    <w:p w:rsidR="00551795" w:rsidRDefault="00551795">
      <w:pPr>
        <w:widowControl/>
        <w:spacing w:line="240" w:lineRule="auto"/>
      </w:pPr>
      <w:r>
        <w:br w:type="page"/>
      </w:r>
    </w:p>
    <w:p w:rsidR="00551795" w:rsidRPr="00551795" w:rsidRDefault="00551795" w:rsidP="00551795"/>
    <w:p w:rsidR="00FA708E" w:rsidRDefault="00C14AB8" w:rsidP="00FA708E">
      <w:pPr>
        <w:pStyle w:val="u1"/>
        <w:spacing w:line="360" w:lineRule="auto"/>
        <w:jc w:val="both"/>
      </w:pPr>
      <w:bookmarkStart w:id="2" w:name="_Toc176928160"/>
      <w:bookmarkStart w:id="3" w:name="_Toc8973319"/>
      <w:r w:rsidRPr="005F2DFA">
        <w:t>Mô tả chi tiết các kiểu dữ liệu trong sơ đồ logic</w:t>
      </w:r>
      <w:bookmarkEnd w:id="2"/>
      <w:bookmarkEnd w:id="3"/>
    </w:p>
    <w:p w:rsidR="0000151F" w:rsidRPr="0000151F" w:rsidRDefault="00FA708E" w:rsidP="0000151F">
      <w:pPr>
        <w:pStyle w:val="u2"/>
        <w:rPr>
          <w:lang w:val="en-US"/>
        </w:rPr>
      </w:pPr>
      <w:bookmarkStart w:id="4" w:name="_Toc8973320"/>
      <w:r w:rsidRPr="00EB7506">
        <w:rPr>
          <w:lang w:val="en-US"/>
        </w:rPr>
        <w:t>Bảng Book</w:t>
      </w:r>
      <w:bookmarkStart w:id="5" w:name="_GoBack"/>
      <w:bookmarkEnd w:id="4"/>
      <w:bookmarkEnd w:id="5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42332C" w:rsidRPr="005F2DFA" w:rsidTr="0042332C">
        <w:tc>
          <w:tcPr>
            <w:tcW w:w="1176" w:type="dxa"/>
          </w:tcPr>
          <w:p w:rsidR="003C2F0F" w:rsidRPr="00FA708E" w:rsidRDefault="003C2F0F" w:rsidP="004E1F77">
            <w:r w:rsidRPr="00FA708E">
              <w:t>STT</w:t>
            </w:r>
          </w:p>
        </w:tc>
        <w:tc>
          <w:tcPr>
            <w:tcW w:w="2110" w:type="dxa"/>
          </w:tcPr>
          <w:p w:rsidR="003C2F0F" w:rsidRPr="00FA708E" w:rsidRDefault="003C2F0F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3C2F0F" w:rsidRPr="00FA708E" w:rsidRDefault="003C2F0F" w:rsidP="004E1F77">
            <w:r w:rsidRPr="00FA708E">
              <w:t>Kiểu</w:t>
            </w:r>
          </w:p>
        </w:tc>
        <w:tc>
          <w:tcPr>
            <w:tcW w:w="1501" w:type="dxa"/>
          </w:tcPr>
          <w:p w:rsidR="003C2F0F" w:rsidRPr="00FA708E" w:rsidRDefault="003C2F0F" w:rsidP="004E1F77">
            <w:r w:rsidRPr="00FA708E">
              <w:t>Ràng buộc</w:t>
            </w:r>
          </w:p>
        </w:tc>
        <w:tc>
          <w:tcPr>
            <w:tcW w:w="1998" w:type="dxa"/>
          </w:tcPr>
          <w:p w:rsidR="003C2F0F" w:rsidRPr="00FA708E" w:rsidRDefault="003C2F0F" w:rsidP="004E1F77">
            <w:r w:rsidRPr="00FA708E">
              <w:t>Ý nghĩa/ghi chú</w:t>
            </w:r>
          </w:p>
        </w:tc>
      </w:tr>
      <w:tr w:rsidR="0042332C" w:rsidRPr="005F2DFA" w:rsidTr="0042332C">
        <w:tc>
          <w:tcPr>
            <w:tcW w:w="1176" w:type="dxa"/>
          </w:tcPr>
          <w:p w:rsidR="003C2F0F" w:rsidRPr="00FA708E" w:rsidRDefault="00FA708E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3C2F0F" w:rsidRPr="00FA708E" w:rsidRDefault="00FA708E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2083" w:type="dxa"/>
          </w:tcPr>
          <w:p w:rsidR="003C2F0F" w:rsidRPr="00FA708E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</w:tr>
      <w:tr w:rsidR="0042332C" w:rsidRPr="005F2DFA" w:rsidTr="0042332C">
        <w:tc>
          <w:tcPr>
            <w:tcW w:w="1176" w:type="dxa"/>
          </w:tcPr>
          <w:p w:rsidR="003C2F0F" w:rsidRPr="00FA708E" w:rsidRDefault="0042332C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Book_Name</w:t>
            </w:r>
          </w:p>
        </w:tc>
        <w:tc>
          <w:tcPr>
            <w:tcW w:w="2083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3C2F0F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Book_Author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42332C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Tác giả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Book_SubCategory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332C" w:rsidRP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loại sách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Book_Category</w:t>
            </w:r>
          </w:p>
        </w:tc>
        <w:tc>
          <w:tcPr>
            <w:tcW w:w="2083" w:type="dxa"/>
          </w:tcPr>
          <w:p w:rsidR="0042332C" w:rsidRDefault="0042332C" w:rsidP="0042332C">
            <w:r w:rsidRPr="00C74463"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332C" w:rsidRDefault="0042332C" w:rsidP="0042332C"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danh mục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Book_Company</w:t>
            </w:r>
          </w:p>
        </w:tc>
        <w:tc>
          <w:tcPr>
            <w:tcW w:w="2083" w:type="dxa"/>
          </w:tcPr>
          <w:p w:rsidR="0042332C" w:rsidRDefault="0042332C" w:rsidP="0042332C">
            <w:r w:rsidRPr="00C74463"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332C" w:rsidRDefault="0042332C" w:rsidP="0042332C"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nhà xuất bản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Book_Price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42332C" w:rsidRDefault="0042332C" w:rsidP="0042332C">
            <w:r w:rsidRPr="005871D7"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bán gốc của sách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Book_Promotion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42332C" w:rsidRDefault="0042332C" w:rsidP="0042332C">
            <w:r w:rsidRPr="005871D7"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Phần trăm khuyến mãi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Book_Image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501" w:type="dxa"/>
          </w:tcPr>
          <w:p w:rsidR="0042332C" w:rsidRDefault="0042332C" w:rsidP="0042332C">
            <w:r w:rsidRPr="005871D7"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Ảnh bìa của sách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Book_Inventory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C74463"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332C" w:rsidRDefault="0042332C" w:rsidP="0042332C">
            <w:r w:rsidRPr="005871D7"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tồn của sách</w:t>
            </w:r>
          </w:p>
        </w:tc>
      </w:tr>
      <w:tr w:rsidR="0042332C" w:rsidRPr="005F2DFA" w:rsidTr="0042332C">
        <w:tc>
          <w:tcPr>
            <w:tcW w:w="1176" w:type="dxa"/>
          </w:tcPr>
          <w:p w:rsidR="0042332C" w:rsidRDefault="0042332C" w:rsidP="0042332C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Book_Status</w:t>
            </w:r>
          </w:p>
        </w:tc>
        <w:tc>
          <w:tcPr>
            <w:tcW w:w="2083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C74463"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332C" w:rsidRDefault="0042332C" w:rsidP="0042332C">
            <w:r w:rsidRPr="005871D7"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332C" w:rsidRDefault="0042332C" w:rsidP="0042332C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của sách, ở đây có thể là hiển thị hoặc không hiển thị cho người dùng</w:t>
            </w:r>
          </w:p>
        </w:tc>
      </w:tr>
    </w:tbl>
    <w:p w:rsidR="000E0C62" w:rsidRDefault="000E0C62" w:rsidP="000E0C62">
      <w:pPr>
        <w:rPr>
          <w:lang w:val="en-US"/>
        </w:rPr>
      </w:pPr>
    </w:p>
    <w:p w:rsidR="0000151F" w:rsidRPr="0000151F" w:rsidRDefault="000E0C62" w:rsidP="0000151F">
      <w:pPr>
        <w:pStyle w:val="u2"/>
        <w:rPr>
          <w:lang w:val="en-US"/>
        </w:rPr>
      </w:pPr>
      <w:bookmarkStart w:id="6" w:name="_Toc8973321"/>
      <w:r>
        <w:rPr>
          <w:lang w:val="en-US"/>
        </w:rPr>
        <w:t>Bảng Category</w:t>
      </w:r>
      <w:bookmarkEnd w:id="6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0E0C62" w:rsidRPr="005F2DFA" w:rsidTr="004E1F77">
        <w:tc>
          <w:tcPr>
            <w:tcW w:w="1176" w:type="dxa"/>
          </w:tcPr>
          <w:p w:rsidR="000E0C62" w:rsidRPr="00FA708E" w:rsidRDefault="000E0C62" w:rsidP="004E1F77">
            <w:r w:rsidRPr="00FA708E">
              <w:t>STT</w:t>
            </w:r>
          </w:p>
        </w:tc>
        <w:tc>
          <w:tcPr>
            <w:tcW w:w="2110" w:type="dxa"/>
          </w:tcPr>
          <w:p w:rsidR="000E0C62" w:rsidRPr="00FA708E" w:rsidRDefault="000E0C62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0E0C62" w:rsidRPr="00FA708E" w:rsidRDefault="000E0C62" w:rsidP="004E1F77">
            <w:r w:rsidRPr="00FA708E">
              <w:t>Kiểu</w:t>
            </w:r>
          </w:p>
        </w:tc>
        <w:tc>
          <w:tcPr>
            <w:tcW w:w="1501" w:type="dxa"/>
          </w:tcPr>
          <w:p w:rsidR="000E0C62" w:rsidRPr="00FA708E" w:rsidRDefault="000E0C62" w:rsidP="004E1F77">
            <w:r w:rsidRPr="00FA708E">
              <w:t>Ràng buộc</w:t>
            </w:r>
          </w:p>
        </w:tc>
        <w:tc>
          <w:tcPr>
            <w:tcW w:w="1998" w:type="dxa"/>
          </w:tcPr>
          <w:p w:rsidR="000E0C62" w:rsidRPr="00FA708E" w:rsidRDefault="000E0C62" w:rsidP="004E1F77">
            <w:r w:rsidRPr="00FA708E">
              <w:t>Ý nghĩa/ghi chú</w:t>
            </w:r>
          </w:p>
        </w:tc>
      </w:tr>
      <w:tr w:rsidR="000E0C62" w:rsidRPr="005F2DFA" w:rsidTr="004E1F77">
        <w:tc>
          <w:tcPr>
            <w:tcW w:w="1176" w:type="dxa"/>
          </w:tcPr>
          <w:p w:rsidR="000E0C62" w:rsidRPr="00FA708E" w:rsidRDefault="000E0C62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0E0C62" w:rsidRPr="00FA708E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</w:tc>
        <w:tc>
          <w:tcPr>
            <w:tcW w:w="2083" w:type="dxa"/>
          </w:tcPr>
          <w:p w:rsidR="000E0C62" w:rsidRPr="00FA708E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danh mục</w:t>
            </w:r>
          </w:p>
        </w:tc>
      </w:tr>
      <w:tr w:rsidR="000E0C62" w:rsidRPr="005F2DFA" w:rsidTr="004E1F77">
        <w:tc>
          <w:tcPr>
            <w:tcW w:w="1176" w:type="dxa"/>
          </w:tcPr>
          <w:p w:rsidR="000E0C62" w:rsidRPr="00FA708E" w:rsidRDefault="000E0C62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Category_Name</w:t>
            </w:r>
          </w:p>
        </w:tc>
        <w:tc>
          <w:tcPr>
            <w:tcW w:w="2083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0E0C62" w:rsidRPr="0042332C" w:rsidRDefault="000E0C62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danh mục</w:t>
            </w:r>
          </w:p>
        </w:tc>
      </w:tr>
    </w:tbl>
    <w:p w:rsidR="000E0C62" w:rsidRDefault="000E0C62" w:rsidP="000E0C62">
      <w:pPr>
        <w:rPr>
          <w:lang w:val="en-US"/>
        </w:rPr>
      </w:pPr>
    </w:p>
    <w:p w:rsidR="000F39CB" w:rsidRDefault="000F39CB" w:rsidP="00EB7506">
      <w:pPr>
        <w:pStyle w:val="u2"/>
        <w:rPr>
          <w:lang w:val="en-US"/>
        </w:rPr>
      </w:pPr>
      <w:bookmarkStart w:id="7" w:name="_Toc8973322"/>
      <w:r>
        <w:rPr>
          <w:lang w:val="en-US"/>
        </w:rPr>
        <w:t>Bảng SubCategory</w:t>
      </w:r>
      <w:bookmarkEnd w:id="7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1"/>
        <w:gridCol w:w="2163"/>
        <w:gridCol w:w="2083"/>
        <w:gridCol w:w="1492"/>
        <w:gridCol w:w="1959"/>
      </w:tblGrid>
      <w:tr w:rsidR="000F39CB" w:rsidRPr="005F2DFA" w:rsidTr="004E1F77">
        <w:tc>
          <w:tcPr>
            <w:tcW w:w="1176" w:type="dxa"/>
          </w:tcPr>
          <w:p w:rsidR="000F39CB" w:rsidRPr="00FA708E" w:rsidRDefault="000F39CB" w:rsidP="004E1F77">
            <w:r w:rsidRPr="00FA708E">
              <w:t>STT</w:t>
            </w:r>
          </w:p>
        </w:tc>
        <w:tc>
          <w:tcPr>
            <w:tcW w:w="2110" w:type="dxa"/>
          </w:tcPr>
          <w:p w:rsidR="000F39CB" w:rsidRPr="00FA708E" w:rsidRDefault="000F39CB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0F39CB" w:rsidRPr="00FA708E" w:rsidRDefault="000F39CB" w:rsidP="004E1F77">
            <w:r w:rsidRPr="00FA708E">
              <w:t>Kiểu</w:t>
            </w:r>
          </w:p>
        </w:tc>
        <w:tc>
          <w:tcPr>
            <w:tcW w:w="1501" w:type="dxa"/>
          </w:tcPr>
          <w:p w:rsidR="000F39CB" w:rsidRPr="00FA708E" w:rsidRDefault="000F39CB" w:rsidP="004E1F77">
            <w:r w:rsidRPr="00FA708E">
              <w:t>Ràng buộc</w:t>
            </w:r>
          </w:p>
        </w:tc>
        <w:tc>
          <w:tcPr>
            <w:tcW w:w="1998" w:type="dxa"/>
          </w:tcPr>
          <w:p w:rsidR="000F39CB" w:rsidRPr="00FA708E" w:rsidRDefault="000F39CB" w:rsidP="004E1F77">
            <w:r w:rsidRPr="00FA708E">
              <w:t>Ý nghĩa/ghi chú</w:t>
            </w:r>
          </w:p>
        </w:tc>
      </w:tr>
      <w:tr w:rsidR="000F39CB" w:rsidRPr="005F2DFA" w:rsidTr="004E1F77">
        <w:tc>
          <w:tcPr>
            <w:tcW w:w="1176" w:type="dxa"/>
          </w:tcPr>
          <w:p w:rsidR="000F39CB" w:rsidRPr="00FA708E" w:rsidRDefault="000F39CB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0F39CB" w:rsidRPr="00FA708E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0F39CB">
              <w:rPr>
                <w:lang w:val="en-US"/>
              </w:rPr>
              <w:t>Category_ID</w:t>
            </w:r>
          </w:p>
        </w:tc>
        <w:tc>
          <w:tcPr>
            <w:tcW w:w="2083" w:type="dxa"/>
          </w:tcPr>
          <w:p w:rsidR="000F39CB" w:rsidRPr="00FA708E" w:rsidRDefault="000F39C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0F39CB" w:rsidRPr="0042332C" w:rsidRDefault="000F39C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0F39CB" w:rsidRPr="0042332C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loại sách</w:t>
            </w:r>
          </w:p>
        </w:tc>
      </w:tr>
      <w:tr w:rsidR="000F39CB" w:rsidRPr="005F2DFA" w:rsidTr="004E1F77">
        <w:tc>
          <w:tcPr>
            <w:tcW w:w="1176" w:type="dxa"/>
          </w:tcPr>
          <w:p w:rsidR="000F39CB" w:rsidRPr="00FA708E" w:rsidRDefault="000F39CB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0F39CB" w:rsidRPr="0042332C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0F39CB">
              <w:rPr>
                <w:lang w:val="en-US"/>
              </w:rPr>
              <w:t>Category_Name</w:t>
            </w:r>
          </w:p>
        </w:tc>
        <w:tc>
          <w:tcPr>
            <w:tcW w:w="2083" w:type="dxa"/>
          </w:tcPr>
          <w:p w:rsidR="000F39CB" w:rsidRPr="0042332C" w:rsidRDefault="000F39C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0F39CB" w:rsidRPr="0042332C" w:rsidRDefault="000F39C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0F39CB" w:rsidRPr="0042332C" w:rsidRDefault="000F39C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 w:rsidR="00F97863">
              <w:rPr>
                <w:lang w:val="en-US"/>
              </w:rPr>
              <w:t>loại sách</w:t>
            </w:r>
          </w:p>
        </w:tc>
      </w:tr>
      <w:tr w:rsidR="00F97863" w:rsidRPr="005F2DFA" w:rsidTr="004E1F77">
        <w:tc>
          <w:tcPr>
            <w:tcW w:w="1176" w:type="dxa"/>
          </w:tcPr>
          <w:p w:rsidR="00F97863" w:rsidRDefault="00F97863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F97863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Category_ID</w:t>
            </w:r>
          </w:p>
        </w:tc>
        <w:tc>
          <w:tcPr>
            <w:tcW w:w="2083" w:type="dxa"/>
          </w:tcPr>
          <w:p w:rsidR="00F97863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F97863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F97863" w:rsidRDefault="00F97863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danh mục</w:t>
            </w:r>
          </w:p>
        </w:tc>
      </w:tr>
    </w:tbl>
    <w:p w:rsidR="000F39CB" w:rsidRDefault="000F39CB" w:rsidP="000E0C62">
      <w:pPr>
        <w:rPr>
          <w:lang w:val="en-US"/>
        </w:rPr>
      </w:pPr>
    </w:p>
    <w:p w:rsidR="00F915B4" w:rsidRDefault="00F915B4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F97863" w:rsidRDefault="00F97863" w:rsidP="00EB7506">
      <w:pPr>
        <w:pStyle w:val="u2"/>
        <w:rPr>
          <w:lang w:val="en-US"/>
        </w:rPr>
      </w:pPr>
      <w:bookmarkStart w:id="8" w:name="_Toc8973323"/>
      <w:r>
        <w:rPr>
          <w:lang w:val="en-US"/>
        </w:rPr>
        <w:lastRenderedPageBreak/>
        <w:t>Bảng Company</w:t>
      </w:r>
      <w:bookmarkEnd w:id="8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F915B4" w:rsidRPr="005F2DFA" w:rsidTr="004E1F77">
        <w:tc>
          <w:tcPr>
            <w:tcW w:w="1176" w:type="dxa"/>
          </w:tcPr>
          <w:p w:rsidR="00F915B4" w:rsidRPr="00FA708E" w:rsidRDefault="00F915B4" w:rsidP="004E1F77">
            <w:r w:rsidRPr="00FA708E">
              <w:t>STT</w:t>
            </w:r>
          </w:p>
        </w:tc>
        <w:tc>
          <w:tcPr>
            <w:tcW w:w="2110" w:type="dxa"/>
          </w:tcPr>
          <w:p w:rsidR="00F915B4" w:rsidRPr="00FA708E" w:rsidRDefault="00F915B4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F915B4" w:rsidRPr="00FA708E" w:rsidRDefault="00F915B4" w:rsidP="004E1F77">
            <w:r w:rsidRPr="00FA708E">
              <w:t>Kiểu</w:t>
            </w:r>
          </w:p>
        </w:tc>
        <w:tc>
          <w:tcPr>
            <w:tcW w:w="1501" w:type="dxa"/>
          </w:tcPr>
          <w:p w:rsidR="00F915B4" w:rsidRPr="00FA708E" w:rsidRDefault="00F915B4" w:rsidP="004E1F77">
            <w:r w:rsidRPr="00FA708E">
              <w:t>Ràng buộc</w:t>
            </w:r>
          </w:p>
        </w:tc>
        <w:tc>
          <w:tcPr>
            <w:tcW w:w="1998" w:type="dxa"/>
          </w:tcPr>
          <w:p w:rsidR="00F915B4" w:rsidRPr="00FA708E" w:rsidRDefault="00F915B4" w:rsidP="004E1F77">
            <w:r w:rsidRPr="00FA708E">
              <w:t>Ý nghĩa/ghi chú</w:t>
            </w:r>
          </w:p>
        </w:tc>
      </w:tr>
      <w:tr w:rsidR="00F915B4" w:rsidRPr="005F2DFA" w:rsidTr="004E1F77">
        <w:tc>
          <w:tcPr>
            <w:tcW w:w="1176" w:type="dxa"/>
          </w:tcPr>
          <w:p w:rsidR="00F915B4" w:rsidRPr="00FA708E" w:rsidRDefault="00F915B4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915B4" w:rsidRPr="00FA708E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Company_ID</w:t>
            </w:r>
          </w:p>
        </w:tc>
        <w:tc>
          <w:tcPr>
            <w:tcW w:w="2083" w:type="dxa"/>
          </w:tcPr>
          <w:p w:rsidR="00F915B4" w:rsidRPr="00FA708E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nhà xuất bản</w:t>
            </w:r>
          </w:p>
        </w:tc>
      </w:tr>
      <w:tr w:rsidR="00F915B4" w:rsidRPr="005F2DFA" w:rsidTr="004E1F77">
        <w:tc>
          <w:tcPr>
            <w:tcW w:w="1176" w:type="dxa"/>
          </w:tcPr>
          <w:p w:rsidR="00F915B4" w:rsidRPr="00FA708E" w:rsidRDefault="00F915B4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Company_Name</w:t>
            </w:r>
          </w:p>
        </w:tc>
        <w:tc>
          <w:tcPr>
            <w:tcW w:w="2083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F915B4" w:rsidRPr="0042332C" w:rsidRDefault="00F915B4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nhà xuất bản</w:t>
            </w:r>
          </w:p>
        </w:tc>
      </w:tr>
    </w:tbl>
    <w:p w:rsidR="00F97863" w:rsidRDefault="00F97863" w:rsidP="000E0C62">
      <w:pPr>
        <w:rPr>
          <w:lang w:val="en-US"/>
        </w:rPr>
      </w:pPr>
    </w:p>
    <w:p w:rsidR="00D047FB" w:rsidRDefault="00D047FB" w:rsidP="00EB7506">
      <w:pPr>
        <w:pStyle w:val="u2"/>
        <w:rPr>
          <w:lang w:val="en-US"/>
        </w:rPr>
      </w:pPr>
      <w:bookmarkStart w:id="9" w:name="_Toc8973324"/>
      <w:r>
        <w:rPr>
          <w:lang w:val="en-US"/>
        </w:rPr>
        <w:t>Bảng Employee</w:t>
      </w:r>
      <w:bookmarkEnd w:id="9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389"/>
        <w:gridCol w:w="2083"/>
        <w:gridCol w:w="1451"/>
        <w:gridCol w:w="1769"/>
      </w:tblGrid>
      <w:tr w:rsidR="00D047FB" w:rsidRPr="005F2DFA" w:rsidTr="00D047FB">
        <w:tc>
          <w:tcPr>
            <w:tcW w:w="1176" w:type="dxa"/>
          </w:tcPr>
          <w:p w:rsidR="00D047FB" w:rsidRPr="00FA708E" w:rsidRDefault="00D047FB" w:rsidP="004E1F77">
            <w:r w:rsidRPr="00FA708E">
              <w:t>STT</w:t>
            </w:r>
          </w:p>
        </w:tc>
        <w:tc>
          <w:tcPr>
            <w:tcW w:w="2389" w:type="dxa"/>
          </w:tcPr>
          <w:p w:rsidR="00D047FB" w:rsidRPr="00FA708E" w:rsidRDefault="00D047FB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D047FB" w:rsidRPr="00FA708E" w:rsidRDefault="00D047FB" w:rsidP="004E1F77">
            <w:r w:rsidRPr="00FA708E">
              <w:t>Kiểu</w:t>
            </w:r>
          </w:p>
        </w:tc>
        <w:tc>
          <w:tcPr>
            <w:tcW w:w="1451" w:type="dxa"/>
          </w:tcPr>
          <w:p w:rsidR="00D047FB" w:rsidRPr="00FA708E" w:rsidRDefault="00D047FB" w:rsidP="004E1F77">
            <w:r w:rsidRPr="00FA708E">
              <w:t>Ràng buộc</w:t>
            </w:r>
          </w:p>
        </w:tc>
        <w:tc>
          <w:tcPr>
            <w:tcW w:w="1769" w:type="dxa"/>
          </w:tcPr>
          <w:p w:rsidR="00D047FB" w:rsidRPr="00FA708E" w:rsidRDefault="00D047FB" w:rsidP="004E1F77">
            <w:r w:rsidRPr="00FA708E">
              <w:t>Ý nghĩa/ghi chú</w:t>
            </w:r>
          </w:p>
        </w:tc>
      </w:tr>
      <w:tr w:rsidR="00D047FB" w:rsidRPr="005F2DFA" w:rsidTr="00D047FB">
        <w:tc>
          <w:tcPr>
            <w:tcW w:w="1176" w:type="dxa"/>
          </w:tcPr>
          <w:p w:rsidR="00D047FB" w:rsidRPr="00FA708E" w:rsidRDefault="00D047FB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389" w:type="dxa"/>
          </w:tcPr>
          <w:p w:rsidR="00D047FB" w:rsidRPr="00FA708E" w:rsidRDefault="00D047F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083" w:type="dxa"/>
          </w:tcPr>
          <w:p w:rsidR="00D047FB" w:rsidRPr="00FA708E" w:rsidRDefault="00D047F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D047FB" w:rsidRPr="0042332C" w:rsidRDefault="00D047F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769" w:type="dxa"/>
          </w:tcPr>
          <w:p w:rsidR="00D047FB" w:rsidRPr="0042332C" w:rsidRDefault="00D047FB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D047FB" w:rsidRPr="005F2DFA" w:rsidTr="00D047FB">
        <w:trPr>
          <w:trHeight w:val="350"/>
        </w:trPr>
        <w:tc>
          <w:tcPr>
            <w:tcW w:w="1176" w:type="dxa"/>
          </w:tcPr>
          <w:p w:rsidR="00D047FB" w:rsidRPr="00FA708E" w:rsidRDefault="00D047FB" w:rsidP="00D047FB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9" w:type="dxa"/>
          </w:tcPr>
          <w:p w:rsidR="00D047FB" w:rsidRPr="00FA708E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Employee_Name</w:t>
            </w:r>
          </w:p>
        </w:tc>
        <w:tc>
          <w:tcPr>
            <w:tcW w:w="2083" w:type="dxa"/>
          </w:tcPr>
          <w:p w:rsidR="00D047FB" w:rsidRPr="0042332C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51" w:type="dxa"/>
          </w:tcPr>
          <w:p w:rsidR="00D047FB" w:rsidRPr="0042332C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D047FB" w:rsidRPr="0042332C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nhân viên</w:t>
            </w:r>
          </w:p>
        </w:tc>
      </w:tr>
      <w:tr w:rsidR="00D047FB" w:rsidRPr="005F2DFA" w:rsidTr="00D047FB">
        <w:tc>
          <w:tcPr>
            <w:tcW w:w="1176" w:type="dxa"/>
          </w:tcPr>
          <w:p w:rsidR="00D047FB" w:rsidRDefault="00D047FB" w:rsidP="00D047FB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9" w:type="dxa"/>
          </w:tcPr>
          <w:p w:rsidR="00D047FB" w:rsidRPr="00FA708E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Employee_Address</w:t>
            </w:r>
          </w:p>
        </w:tc>
        <w:tc>
          <w:tcPr>
            <w:tcW w:w="2083" w:type="dxa"/>
          </w:tcPr>
          <w:p w:rsidR="00D047FB" w:rsidRPr="0042332C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51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D047FB" w:rsidRPr="005F2DFA" w:rsidTr="00D047FB">
        <w:tc>
          <w:tcPr>
            <w:tcW w:w="1176" w:type="dxa"/>
          </w:tcPr>
          <w:p w:rsidR="00D047FB" w:rsidRDefault="00D047FB" w:rsidP="00D047FB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9" w:type="dxa"/>
          </w:tcPr>
          <w:p w:rsidR="00D047FB" w:rsidRPr="00FA708E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Employee_Gender</w:t>
            </w:r>
          </w:p>
        </w:tc>
        <w:tc>
          <w:tcPr>
            <w:tcW w:w="2083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</w:tr>
      <w:tr w:rsidR="00D047FB" w:rsidRPr="005F2DFA" w:rsidTr="00D047FB">
        <w:tc>
          <w:tcPr>
            <w:tcW w:w="1176" w:type="dxa"/>
          </w:tcPr>
          <w:p w:rsidR="00D047FB" w:rsidRDefault="00D047FB" w:rsidP="00D047FB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9" w:type="dxa"/>
          </w:tcPr>
          <w:p w:rsidR="00D047FB" w:rsidRPr="00FA708E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Employee_DOB</w:t>
            </w:r>
          </w:p>
        </w:tc>
        <w:tc>
          <w:tcPr>
            <w:tcW w:w="2083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51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D047FB" w:rsidRDefault="00D047FB" w:rsidP="00D047FB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9" w:type="dxa"/>
          </w:tcPr>
          <w:p w:rsidR="002A135E" w:rsidRPr="00FA708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Employee_CreateDate</w:t>
            </w:r>
          </w:p>
        </w:tc>
        <w:tc>
          <w:tcPr>
            <w:tcW w:w="2083" w:type="dxa"/>
          </w:tcPr>
          <w:p w:rsidR="002A135E" w:rsidRPr="0042332C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51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tạo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9" w:type="dxa"/>
          </w:tcPr>
          <w:p w:rsidR="002A135E" w:rsidRPr="00FA708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Employee_Avatar</w:t>
            </w:r>
          </w:p>
        </w:tc>
        <w:tc>
          <w:tcPr>
            <w:tcW w:w="2083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451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Ảnh đại diện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9" w:type="dxa"/>
          </w:tcPr>
          <w:p w:rsidR="002A135E" w:rsidRPr="00FA708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Employee_Phone</w:t>
            </w:r>
          </w:p>
        </w:tc>
        <w:tc>
          <w:tcPr>
            <w:tcW w:w="2083" w:type="dxa"/>
          </w:tcPr>
          <w:p w:rsidR="002A135E" w:rsidRPr="0042332C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NVARCHAR(12)</w:t>
            </w:r>
          </w:p>
        </w:tc>
        <w:tc>
          <w:tcPr>
            <w:tcW w:w="1451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9" w:type="dxa"/>
          </w:tcPr>
          <w:p w:rsidR="002A135E" w:rsidRPr="00FA708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Employee_Status</w:t>
            </w:r>
          </w:p>
        </w:tc>
        <w:tc>
          <w:tcPr>
            <w:tcW w:w="2083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nhân viên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9" w:type="dxa"/>
          </w:tcPr>
          <w:p w:rsidR="002A135E" w:rsidRPr="00FA708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2083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loại nhân viên</w:t>
            </w:r>
          </w:p>
        </w:tc>
      </w:tr>
      <w:tr w:rsidR="002A135E" w:rsidRPr="005F2DFA" w:rsidTr="00D047FB">
        <w:tc>
          <w:tcPr>
            <w:tcW w:w="1176" w:type="dxa"/>
          </w:tcPr>
          <w:p w:rsidR="002A135E" w:rsidRDefault="002A135E" w:rsidP="002A135E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Sum_Date</w:t>
            </w:r>
          </w:p>
        </w:tc>
        <w:tc>
          <w:tcPr>
            <w:tcW w:w="2083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2A135E" w:rsidRPr="009C2CA0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2A135E" w:rsidRDefault="002A135E" w:rsidP="002A135E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ngày làm việc trong tháng</w:t>
            </w:r>
          </w:p>
        </w:tc>
      </w:tr>
    </w:tbl>
    <w:p w:rsidR="00D047FB" w:rsidRDefault="00D047FB" w:rsidP="000E0C62">
      <w:pPr>
        <w:rPr>
          <w:lang w:val="en-US"/>
        </w:rPr>
      </w:pPr>
    </w:p>
    <w:p w:rsidR="00D538E0" w:rsidRDefault="00D538E0" w:rsidP="00EB7506">
      <w:pPr>
        <w:pStyle w:val="u2"/>
        <w:rPr>
          <w:lang w:val="en-US"/>
        </w:rPr>
      </w:pPr>
      <w:bookmarkStart w:id="10" w:name="_Toc8973325"/>
      <w:r>
        <w:rPr>
          <w:lang w:val="en-US"/>
        </w:rPr>
        <w:t>Bảng Employee_Account</w:t>
      </w:r>
      <w:bookmarkEnd w:id="10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0"/>
        <w:gridCol w:w="2176"/>
        <w:gridCol w:w="2083"/>
        <w:gridCol w:w="1490"/>
        <w:gridCol w:w="1949"/>
      </w:tblGrid>
      <w:tr w:rsidR="00D538E0" w:rsidRPr="005F2DFA" w:rsidTr="004E1F77">
        <w:tc>
          <w:tcPr>
            <w:tcW w:w="1170" w:type="dxa"/>
          </w:tcPr>
          <w:p w:rsidR="00D538E0" w:rsidRPr="00FA708E" w:rsidRDefault="00D538E0" w:rsidP="004E1F77">
            <w:r w:rsidRPr="00FA708E">
              <w:t>STT</w:t>
            </w:r>
          </w:p>
        </w:tc>
        <w:tc>
          <w:tcPr>
            <w:tcW w:w="2176" w:type="dxa"/>
          </w:tcPr>
          <w:p w:rsidR="00D538E0" w:rsidRPr="00FA708E" w:rsidRDefault="00D538E0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D538E0" w:rsidRPr="00FA708E" w:rsidRDefault="00D538E0" w:rsidP="004E1F77">
            <w:r w:rsidRPr="00FA708E">
              <w:t>Kiểu</w:t>
            </w:r>
          </w:p>
        </w:tc>
        <w:tc>
          <w:tcPr>
            <w:tcW w:w="1490" w:type="dxa"/>
          </w:tcPr>
          <w:p w:rsidR="00D538E0" w:rsidRPr="00FA708E" w:rsidRDefault="00D538E0" w:rsidP="004E1F77">
            <w:r w:rsidRPr="00FA708E">
              <w:t>Ràng buộc</w:t>
            </w:r>
          </w:p>
        </w:tc>
        <w:tc>
          <w:tcPr>
            <w:tcW w:w="1949" w:type="dxa"/>
          </w:tcPr>
          <w:p w:rsidR="00D538E0" w:rsidRPr="00FA708E" w:rsidRDefault="00D538E0" w:rsidP="004E1F77">
            <w:r w:rsidRPr="00FA708E">
              <w:t>Ý nghĩa/ghi chú</w:t>
            </w:r>
          </w:p>
        </w:tc>
      </w:tr>
      <w:tr w:rsidR="00D538E0" w:rsidRPr="005F2DFA" w:rsidTr="004E1F77">
        <w:tc>
          <w:tcPr>
            <w:tcW w:w="1170" w:type="dxa"/>
          </w:tcPr>
          <w:p w:rsidR="00D538E0" w:rsidRPr="00FA708E" w:rsidRDefault="00D538E0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76" w:type="dxa"/>
          </w:tcPr>
          <w:p w:rsidR="00D538E0" w:rsidRPr="00FA708E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083" w:type="dxa"/>
          </w:tcPr>
          <w:p w:rsidR="00D538E0" w:rsidRPr="00FA708E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90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  <w:r w:rsidRPr="009C2CA0">
              <w:rPr>
                <w:lang w:val="en-US"/>
              </w:rPr>
              <w:t xml:space="preserve"> FOREIGN KEY</w:t>
            </w:r>
          </w:p>
        </w:tc>
        <w:tc>
          <w:tcPr>
            <w:tcW w:w="1949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D538E0" w:rsidRPr="005F2DFA" w:rsidTr="004E1F77">
        <w:tc>
          <w:tcPr>
            <w:tcW w:w="1170" w:type="dxa"/>
          </w:tcPr>
          <w:p w:rsidR="00D538E0" w:rsidRPr="00FA708E" w:rsidRDefault="00D538E0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76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Account_UserName</w:t>
            </w:r>
          </w:p>
        </w:tc>
        <w:tc>
          <w:tcPr>
            <w:tcW w:w="2083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90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949" w:type="dxa"/>
          </w:tcPr>
          <w:p w:rsidR="00D538E0" w:rsidRPr="0042332C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</w:tc>
      </w:tr>
      <w:tr w:rsidR="00D538E0" w:rsidRPr="005F2DFA" w:rsidTr="004E1F77">
        <w:tc>
          <w:tcPr>
            <w:tcW w:w="1170" w:type="dxa"/>
          </w:tcPr>
          <w:p w:rsidR="00D538E0" w:rsidRDefault="00D538E0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76" w:type="dxa"/>
          </w:tcPr>
          <w:p w:rsidR="00D538E0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Acount_Password</w:t>
            </w:r>
          </w:p>
        </w:tc>
        <w:tc>
          <w:tcPr>
            <w:tcW w:w="2083" w:type="dxa"/>
          </w:tcPr>
          <w:p w:rsidR="00D538E0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90" w:type="dxa"/>
          </w:tcPr>
          <w:p w:rsidR="00D538E0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49" w:type="dxa"/>
          </w:tcPr>
          <w:p w:rsidR="00D538E0" w:rsidRDefault="00D538E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  <w:tr w:rsidR="004E1F77" w:rsidRPr="005F2DFA" w:rsidTr="004E1F77">
        <w:tc>
          <w:tcPr>
            <w:tcW w:w="1170" w:type="dxa"/>
          </w:tcPr>
          <w:p w:rsidR="004E1F77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76" w:type="dxa"/>
          </w:tcPr>
          <w:p w:rsidR="004E1F77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Acount_LastLogin</w:t>
            </w:r>
          </w:p>
        </w:tc>
        <w:tc>
          <w:tcPr>
            <w:tcW w:w="2083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90" w:type="dxa"/>
          </w:tcPr>
          <w:p w:rsidR="004E1F77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949" w:type="dxa"/>
          </w:tcPr>
          <w:p w:rsidR="004E1F77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Lần đăng nhập cuối</w:t>
            </w:r>
          </w:p>
        </w:tc>
      </w:tr>
    </w:tbl>
    <w:p w:rsidR="00D538E0" w:rsidRDefault="00D538E0" w:rsidP="000E0C62">
      <w:pPr>
        <w:rPr>
          <w:lang w:val="en-US"/>
        </w:rPr>
      </w:pPr>
    </w:p>
    <w:p w:rsidR="00422187" w:rsidRDefault="00422187" w:rsidP="00EB7506">
      <w:pPr>
        <w:pStyle w:val="u2"/>
        <w:rPr>
          <w:lang w:val="en-US"/>
        </w:rPr>
      </w:pPr>
      <w:bookmarkStart w:id="11" w:name="_Toc8973326"/>
      <w:r>
        <w:rPr>
          <w:lang w:val="en-US"/>
        </w:rPr>
        <w:t>Bảng Role</w:t>
      </w:r>
      <w:bookmarkEnd w:id="11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422187" w:rsidRPr="005F2DFA" w:rsidTr="004E1F77">
        <w:tc>
          <w:tcPr>
            <w:tcW w:w="1176" w:type="dxa"/>
          </w:tcPr>
          <w:p w:rsidR="00422187" w:rsidRPr="00FA708E" w:rsidRDefault="00422187" w:rsidP="004E1F77">
            <w:r w:rsidRPr="00FA708E">
              <w:t>STT</w:t>
            </w:r>
          </w:p>
        </w:tc>
        <w:tc>
          <w:tcPr>
            <w:tcW w:w="2110" w:type="dxa"/>
          </w:tcPr>
          <w:p w:rsidR="00422187" w:rsidRPr="00FA708E" w:rsidRDefault="00422187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422187" w:rsidRPr="00FA708E" w:rsidRDefault="00422187" w:rsidP="004E1F77">
            <w:r w:rsidRPr="00FA708E">
              <w:t>Kiểu</w:t>
            </w:r>
          </w:p>
        </w:tc>
        <w:tc>
          <w:tcPr>
            <w:tcW w:w="1501" w:type="dxa"/>
          </w:tcPr>
          <w:p w:rsidR="00422187" w:rsidRPr="00FA708E" w:rsidRDefault="00422187" w:rsidP="004E1F77">
            <w:r w:rsidRPr="00FA708E">
              <w:t>Ràng buộc</w:t>
            </w:r>
          </w:p>
        </w:tc>
        <w:tc>
          <w:tcPr>
            <w:tcW w:w="1998" w:type="dxa"/>
          </w:tcPr>
          <w:p w:rsidR="00422187" w:rsidRPr="00FA708E" w:rsidRDefault="00422187" w:rsidP="004E1F77">
            <w:r w:rsidRPr="00FA708E">
              <w:t>Ý nghĩa/ghi chú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2083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loại nhân viên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Role_Name</w:t>
            </w:r>
          </w:p>
        </w:tc>
        <w:tc>
          <w:tcPr>
            <w:tcW w:w="2083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998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loại nhân viên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Role_Salary</w:t>
            </w:r>
          </w:p>
        </w:tc>
        <w:tc>
          <w:tcPr>
            <w:tcW w:w="2083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Lương của loại nhân viên</w:t>
            </w:r>
          </w:p>
        </w:tc>
      </w:tr>
    </w:tbl>
    <w:p w:rsidR="00422187" w:rsidRDefault="00422187" w:rsidP="000E0C62">
      <w:pPr>
        <w:rPr>
          <w:lang w:val="en-US"/>
        </w:rPr>
      </w:pPr>
    </w:p>
    <w:p w:rsidR="00422187" w:rsidRDefault="00422187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A877F3" w:rsidRDefault="00A877F3" w:rsidP="00EB7506">
      <w:pPr>
        <w:pStyle w:val="u2"/>
        <w:rPr>
          <w:lang w:val="en-US"/>
        </w:rPr>
      </w:pPr>
      <w:bookmarkStart w:id="12" w:name="_Toc8973327"/>
      <w:r>
        <w:rPr>
          <w:lang w:val="en-US"/>
        </w:rPr>
        <w:lastRenderedPageBreak/>
        <w:t>Bảng Page_Wage</w:t>
      </w:r>
      <w:bookmarkEnd w:id="12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389"/>
        <w:gridCol w:w="2083"/>
        <w:gridCol w:w="1451"/>
        <w:gridCol w:w="1769"/>
      </w:tblGrid>
      <w:tr w:rsidR="00A877F3" w:rsidRPr="005F2DFA" w:rsidTr="00F75028">
        <w:tc>
          <w:tcPr>
            <w:tcW w:w="1176" w:type="dxa"/>
          </w:tcPr>
          <w:p w:rsidR="00A877F3" w:rsidRPr="00FA708E" w:rsidRDefault="00A877F3" w:rsidP="00F75028">
            <w:r w:rsidRPr="00FA708E">
              <w:t>STT</w:t>
            </w:r>
          </w:p>
        </w:tc>
        <w:tc>
          <w:tcPr>
            <w:tcW w:w="2389" w:type="dxa"/>
          </w:tcPr>
          <w:p w:rsidR="00A877F3" w:rsidRPr="00FA708E" w:rsidRDefault="00A877F3" w:rsidP="00F75028">
            <w:r w:rsidRPr="00FA708E">
              <w:t>Tên thuộc tính</w:t>
            </w:r>
          </w:p>
        </w:tc>
        <w:tc>
          <w:tcPr>
            <w:tcW w:w="2083" w:type="dxa"/>
          </w:tcPr>
          <w:p w:rsidR="00A877F3" w:rsidRPr="00FA708E" w:rsidRDefault="00A877F3" w:rsidP="00F75028">
            <w:r w:rsidRPr="00FA708E">
              <w:t>Kiểu</w:t>
            </w:r>
          </w:p>
        </w:tc>
        <w:tc>
          <w:tcPr>
            <w:tcW w:w="1451" w:type="dxa"/>
          </w:tcPr>
          <w:p w:rsidR="00A877F3" w:rsidRPr="00FA708E" w:rsidRDefault="00A877F3" w:rsidP="00F75028">
            <w:r w:rsidRPr="00FA708E">
              <w:t>Ràng buộc</w:t>
            </w:r>
          </w:p>
        </w:tc>
        <w:tc>
          <w:tcPr>
            <w:tcW w:w="1769" w:type="dxa"/>
          </w:tcPr>
          <w:p w:rsidR="00A877F3" w:rsidRPr="00FA708E" w:rsidRDefault="00A877F3" w:rsidP="00F75028">
            <w:r w:rsidRPr="00FA708E">
              <w:t>Ý nghĩa/ghi chú</w:t>
            </w:r>
          </w:p>
        </w:tc>
      </w:tr>
      <w:tr w:rsidR="00A877F3" w:rsidRPr="005F2DFA" w:rsidTr="00F75028">
        <w:tc>
          <w:tcPr>
            <w:tcW w:w="1176" w:type="dxa"/>
          </w:tcPr>
          <w:p w:rsidR="00A877F3" w:rsidRPr="00FA708E" w:rsidRDefault="00A877F3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389" w:type="dxa"/>
          </w:tcPr>
          <w:p w:rsidR="00A877F3" w:rsidRPr="00FA708E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83" w:type="dxa"/>
          </w:tcPr>
          <w:p w:rsidR="00A877F3" w:rsidRPr="00FA708E" w:rsidRDefault="00A877F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A877F3" w:rsidRPr="0042332C" w:rsidRDefault="00A877F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769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thanh toán lương</w:t>
            </w:r>
          </w:p>
        </w:tc>
      </w:tr>
      <w:tr w:rsidR="00A877F3" w:rsidRPr="005F2DFA" w:rsidTr="00F75028">
        <w:trPr>
          <w:trHeight w:val="350"/>
        </w:trPr>
        <w:tc>
          <w:tcPr>
            <w:tcW w:w="1176" w:type="dxa"/>
          </w:tcPr>
          <w:p w:rsidR="00A877F3" w:rsidRPr="00FA708E" w:rsidRDefault="00A877F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9" w:type="dxa"/>
          </w:tcPr>
          <w:p w:rsidR="00A877F3" w:rsidRPr="00FA708E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083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A877F3" w:rsidRPr="005F2DFA" w:rsidTr="00F75028">
        <w:tc>
          <w:tcPr>
            <w:tcW w:w="1176" w:type="dxa"/>
          </w:tcPr>
          <w:p w:rsidR="00A877F3" w:rsidRDefault="00A877F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9" w:type="dxa"/>
          </w:tcPr>
          <w:p w:rsidR="00A877F3" w:rsidRPr="00FA708E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2083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51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Lương thanh toán</w:t>
            </w:r>
          </w:p>
        </w:tc>
      </w:tr>
      <w:tr w:rsidR="00A877F3" w:rsidRPr="005F2DFA" w:rsidTr="00F75028">
        <w:tc>
          <w:tcPr>
            <w:tcW w:w="1176" w:type="dxa"/>
          </w:tcPr>
          <w:p w:rsidR="00A877F3" w:rsidRDefault="00A877F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9" w:type="dxa"/>
          </w:tcPr>
          <w:p w:rsidR="00A877F3" w:rsidRPr="00FA708E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83" w:type="dxa"/>
          </w:tcPr>
          <w:p w:rsidR="00A877F3" w:rsidRPr="0042332C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51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thanh toán</w:t>
            </w:r>
          </w:p>
        </w:tc>
      </w:tr>
      <w:tr w:rsidR="00A877F3" w:rsidRPr="005F2DFA" w:rsidTr="00F75028">
        <w:tc>
          <w:tcPr>
            <w:tcW w:w="1176" w:type="dxa"/>
          </w:tcPr>
          <w:p w:rsidR="00A877F3" w:rsidRDefault="006571D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9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Sum_Date</w:t>
            </w:r>
          </w:p>
        </w:tc>
        <w:tc>
          <w:tcPr>
            <w:tcW w:w="2083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451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877F3" w:rsidRDefault="006571D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ngày làm được tính lương</w:t>
            </w:r>
          </w:p>
        </w:tc>
      </w:tr>
    </w:tbl>
    <w:p w:rsidR="00EB7506" w:rsidRDefault="00EB7506" w:rsidP="00EB7506">
      <w:pPr>
        <w:widowControl/>
        <w:spacing w:line="240" w:lineRule="auto"/>
        <w:rPr>
          <w:lang w:val="en-US"/>
        </w:rPr>
      </w:pPr>
    </w:p>
    <w:p w:rsidR="00422187" w:rsidRDefault="00422187" w:rsidP="00EB7506">
      <w:pPr>
        <w:pStyle w:val="u2"/>
        <w:rPr>
          <w:lang w:val="en-US"/>
        </w:rPr>
      </w:pPr>
      <w:bookmarkStart w:id="13" w:name="_Toc8973328"/>
      <w:r>
        <w:rPr>
          <w:lang w:val="en-US"/>
        </w:rPr>
        <w:t>Bảng Customer</w:t>
      </w:r>
      <w:bookmarkEnd w:id="13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389"/>
        <w:gridCol w:w="2083"/>
        <w:gridCol w:w="1451"/>
        <w:gridCol w:w="1769"/>
      </w:tblGrid>
      <w:tr w:rsidR="00422187" w:rsidRPr="005F2DFA" w:rsidTr="004E1F77">
        <w:tc>
          <w:tcPr>
            <w:tcW w:w="1176" w:type="dxa"/>
          </w:tcPr>
          <w:p w:rsidR="00422187" w:rsidRPr="00FA708E" w:rsidRDefault="00422187" w:rsidP="004E1F77">
            <w:r w:rsidRPr="00FA708E">
              <w:t>STT</w:t>
            </w:r>
          </w:p>
        </w:tc>
        <w:tc>
          <w:tcPr>
            <w:tcW w:w="2389" w:type="dxa"/>
          </w:tcPr>
          <w:p w:rsidR="00422187" w:rsidRPr="00FA708E" w:rsidRDefault="00422187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422187" w:rsidRPr="00FA708E" w:rsidRDefault="00422187" w:rsidP="004E1F77">
            <w:r w:rsidRPr="00FA708E">
              <w:t>Kiểu</w:t>
            </w:r>
          </w:p>
        </w:tc>
        <w:tc>
          <w:tcPr>
            <w:tcW w:w="1451" w:type="dxa"/>
          </w:tcPr>
          <w:p w:rsidR="00422187" w:rsidRPr="00FA708E" w:rsidRDefault="00422187" w:rsidP="004E1F77">
            <w:r w:rsidRPr="00FA708E">
              <w:t>Ràng buộc</w:t>
            </w:r>
          </w:p>
        </w:tc>
        <w:tc>
          <w:tcPr>
            <w:tcW w:w="1769" w:type="dxa"/>
          </w:tcPr>
          <w:p w:rsidR="00422187" w:rsidRPr="00FA708E" w:rsidRDefault="00422187" w:rsidP="004E1F77">
            <w:r w:rsidRPr="00FA708E">
              <w:t>Ý nghĩa/ghi chú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389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Customer_ID</w:t>
            </w:r>
          </w:p>
        </w:tc>
        <w:tc>
          <w:tcPr>
            <w:tcW w:w="2083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769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3B4335">
              <w:rPr>
                <w:lang w:val="en-US"/>
              </w:rPr>
              <w:t>khách hàng</w:t>
            </w:r>
          </w:p>
        </w:tc>
      </w:tr>
      <w:tr w:rsidR="00422187" w:rsidRPr="005F2DFA" w:rsidTr="004E1F77">
        <w:trPr>
          <w:trHeight w:val="350"/>
        </w:trPr>
        <w:tc>
          <w:tcPr>
            <w:tcW w:w="1176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9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 _Name</w:t>
            </w:r>
          </w:p>
        </w:tc>
        <w:tc>
          <w:tcPr>
            <w:tcW w:w="2083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51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 w:rsidR="003B4335">
              <w:rPr>
                <w:lang w:val="en-US"/>
              </w:rPr>
              <w:t>Khách hàng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9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 _Address</w:t>
            </w:r>
          </w:p>
        </w:tc>
        <w:tc>
          <w:tcPr>
            <w:tcW w:w="2083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51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769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9" w:type="dxa"/>
          </w:tcPr>
          <w:p w:rsidR="00422187" w:rsidRPr="00FA708E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 _Phone</w:t>
            </w:r>
          </w:p>
        </w:tc>
        <w:tc>
          <w:tcPr>
            <w:tcW w:w="2083" w:type="dxa"/>
          </w:tcPr>
          <w:p w:rsidR="00422187" w:rsidRPr="0042332C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NVARCHAR(12)</w:t>
            </w:r>
          </w:p>
        </w:tc>
        <w:tc>
          <w:tcPr>
            <w:tcW w:w="1451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769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422187" w:rsidRPr="005F2DFA" w:rsidTr="004E1F77">
        <w:tc>
          <w:tcPr>
            <w:tcW w:w="1176" w:type="dxa"/>
          </w:tcPr>
          <w:p w:rsidR="00422187" w:rsidRDefault="0042218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9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Customer_Email</w:t>
            </w:r>
          </w:p>
        </w:tc>
        <w:tc>
          <w:tcPr>
            <w:tcW w:w="2083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51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769" w:type="dxa"/>
          </w:tcPr>
          <w:p w:rsidR="00422187" w:rsidRDefault="0042218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 email</w:t>
            </w:r>
          </w:p>
        </w:tc>
      </w:tr>
    </w:tbl>
    <w:p w:rsidR="00EB7506" w:rsidRDefault="00EB7506" w:rsidP="00422187">
      <w:pPr>
        <w:rPr>
          <w:lang w:val="en-US"/>
        </w:rPr>
      </w:pPr>
    </w:p>
    <w:p w:rsidR="00422187" w:rsidRDefault="00EB7506" w:rsidP="00EB7506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422187" w:rsidRDefault="004E1F77" w:rsidP="00EB7506">
      <w:pPr>
        <w:pStyle w:val="u2"/>
        <w:rPr>
          <w:lang w:val="en-US"/>
        </w:rPr>
      </w:pPr>
      <w:bookmarkStart w:id="14" w:name="_Toc8973329"/>
      <w:r>
        <w:rPr>
          <w:lang w:val="en-US"/>
        </w:rPr>
        <w:lastRenderedPageBreak/>
        <w:t>Bảng Bill</w:t>
      </w:r>
      <w:bookmarkEnd w:id="14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389"/>
        <w:gridCol w:w="2083"/>
        <w:gridCol w:w="1451"/>
        <w:gridCol w:w="1769"/>
      </w:tblGrid>
      <w:tr w:rsidR="004E1F77" w:rsidRPr="005F2DFA" w:rsidTr="004E1F77">
        <w:tc>
          <w:tcPr>
            <w:tcW w:w="1176" w:type="dxa"/>
          </w:tcPr>
          <w:p w:rsidR="004E1F77" w:rsidRPr="00FA708E" w:rsidRDefault="004E1F77" w:rsidP="004E1F77">
            <w:r w:rsidRPr="00FA708E">
              <w:t>STT</w:t>
            </w:r>
          </w:p>
        </w:tc>
        <w:tc>
          <w:tcPr>
            <w:tcW w:w="2389" w:type="dxa"/>
          </w:tcPr>
          <w:p w:rsidR="004E1F77" w:rsidRPr="00FA708E" w:rsidRDefault="004E1F77" w:rsidP="004E1F77">
            <w:r w:rsidRPr="00FA708E">
              <w:t>Tên thuộc tính</w:t>
            </w:r>
          </w:p>
        </w:tc>
        <w:tc>
          <w:tcPr>
            <w:tcW w:w="2083" w:type="dxa"/>
          </w:tcPr>
          <w:p w:rsidR="004E1F77" w:rsidRPr="00FA708E" w:rsidRDefault="004E1F77" w:rsidP="004E1F77">
            <w:r w:rsidRPr="00FA708E">
              <w:t>Kiểu</w:t>
            </w:r>
          </w:p>
        </w:tc>
        <w:tc>
          <w:tcPr>
            <w:tcW w:w="1451" w:type="dxa"/>
          </w:tcPr>
          <w:p w:rsidR="004E1F77" w:rsidRPr="00FA708E" w:rsidRDefault="004E1F77" w:rsidP="004E1F77">
            <w:r w:rsidRPr="00FA708E">
              <w:t>Ràng buộc</w:t>
            </w:r>
          </w:p>
        </w:tc>
        <w:tc>
          <w:tcPr>
            <w:tcW w:w="1769" w:type="dxa"/>
          </w:tcPr>
          <w:p w:rsidR="004E1F77" w:rsidRPr="00FA708E" w:rsidRDefault="004E1F77" w:rsidP="004E1F77">
            <w:r w:rsidRPr="00FA708E">
              <w:t>Ý nghĩa/ghi chú</w:t>
            </w:r>
          </w:p>
        </w:tc>
      </w:tr>
      <w:tr w:rsidR="004E1F77" w:rsidRPr="005F2DFA" w:rsidTr="004E1F77">
        <w:tc>
          <w:tcPr>
            <w:tcW w:w="1176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389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Bill_ID</w:t>
            </w:r>
          </w:p>
        </w:tc>
        <w:tc>
          <w:tcPr>
            <w:tcW w:w="2083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769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4E1F77" w:rsidRPr="005F2DFA" w:rsidTr="004E1F77">
        <w:trPr>
          <w:trHeight w:val="350"/>
        </w:trPr>
        <w:tc>
          <w:tcPr>
            <w:tcW w:w="1176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9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Bill_Date</w:t>
            </w:r>
          </w:p>
        </w:tc>
        <w:tc>
          <w:tcPr>
            <w:tcW w:w="2083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51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4E1F77" w:rsidRPr="0042332C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thanh toán</w:t>
            </w:r>
          </w:p>
        </w:tc>
      </w:tr>
      <w:tr w:rsidR="004E1F77" w:rsidRPr="005F2DFA" w:rsidTr="004E1F77">
        <w:tc>
          <w:tcPr>
            <w:tcW w:w="1176" w:type="dxa"/>
          </w:tcPr>
          <w:p w:rsidR="004E1F77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9" w:type="dxa"/>
          </w:tcPr>
          <w:p w:rsidR="004E1F77" w:rsidRPr="00FA708E" w:rsidRDefault="004E1F77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 _</w:t>
            </w:r>
            <w:r w:rsidR="00A32A6A">
              <w:rPr>
                <w:lang w:val="en-US"/>
              </w:rPr>
              <w:t>ID</w:t>
            </w:r>
          </w:p>
        </w:tc>
        <w:tc>
          <w:tcPr>
            <w:tcW w:w="2083" w:type="dxa"/>
          </w:tcPr>
          <w:p w:rsidR="004E1F77" w:rsidRPr="0042332C" w:rsidRDefault="00A2776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4E1F77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4E1F77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khách hàng</w:t>
            </w:r>
          </w:p>
        </w:tc>
      </w:tr>
      <w:tr w:rsidR="004E1F77" w:rsidRPr="005F2DFA" w:rsidTr="004E1F77">
        <w:tc>
          <w:tcPr>
            <w:tcW w:w="1176" w:type="dxa"/>
          </w:tcPr>
          <w:p w:rsidR="004E1F77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9" w:type="dxa"/>
          </w:tcPr>
          <w:p w:rsidR="004E1F77" w:rsidRPr="00FA708E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083" w:type="dxa"/>
          </w:tcPr>
          <w:p w:rsidR="004E1F77" w:rsidRPr="0042332C" w:rsidRDefault="00A2776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4E1F77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4E1F77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nhân viên thanh toán</w:t>
            </w:r>
          </w:p>
        </w:tc>
      </w:tr>
      <w:tr w:rsidR="004E1F77" w:rsidRPr="005F2DFA" w:rsidTr="004E1F77">
        <w:tc>
          <w:tcPr>
            <w:tcW w:w="1176" w:type="dxa"/>
          </w:tcPr>
          <w:p w:rsidR="004E1F77" w:rsidRDefault="004E1F77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9" w:type="dxa"/>
          </w:tcPr>
          <w:p w:rsidR="004E1F77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Total_Money</w:t>
            </w:r>
          </w:p>
        </w:tc>
        <w:tc>
          <w:tcPr>
            <w:tcW w:w="2083" w:type="dxa"/>
          </w:tcPr>
          <w:p w:rsidR="004E1F77" w:rsidRDefault="00A2776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51" w:type="dxa"/>
          </w:tcPr>
          <w:p w:rsidR="004E1F77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4E1F77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tiền phải thanh toán sau khi trừ giảm giá</w:t>
            </w:r>
          </w:p>
        </w:tc>
      </w:tr>
      <w:tr w:rsidR="00A32A6A" w:rsidRPr="005F2DFA" w:rsidTr="004E1F77">
        <w:tc>
          <w:tcPr>
            <w:tcW w:w="1176" w:type="dxa"/>
          </w:tcPr>
          <w:p w:rsidR="00A32A6A" w:rsidRDefault="00A32A6A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Excess_Cash</w:t>
            </w:r>
          </w:p>
        </w:tc>
        <w:tc>
          <w:tcPr>
            <w:tcW w:w="2083" w:type="dxa"/>
          </w:tcPr>
          <w:p w:rsidR="00A32A6A" w:rsidRDefault="00A27760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51" w:type="dxa"/>
          </w:tcPr>
          <w:p w:rsidR="00A32A6A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Tiền thừa trả khách</w:t>
            </w:r>
          </w:p>
        </w:tc>
      </w:tr>
      <w:tr w:rsidR="00A27760" w:rsidRPr="005F2DFA" w:rsidTr="004E1F77">
        <w:tc>
          <w:tcPr>
            <w:tcW w:w="1176" w:type="dxa"/>
          </w:tcPr>
          <w:p w:rsidR="00A27760" w:rsidRDefault="00A27760" w:rsidP="00A27760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9" w:type="dxa"/>
          </w:tcPr>
          <w:p w:rsidR="00A27760" w:rsidRDefault="00A27760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Customer_Cash</w:t>
            </w:r>
          </w:p>
        </w:tc>
        <w:tc>
          <w:tcPr>
            <w:tcW w:w="2083" w:type="dxa"/>
          </w:tcPr>
          <w:p w:rsidR="00A27760" w:rsidRDefault="00A27760" w:rsidP="00A27760">
            <w:r w:rsidRPr="00DD74E3">
              <w:rPr>
                <w:lang w:val="en-US"/>
              </w:rPr>
              <w:t>FLOAT</w:t>
            </w:r>
          </w:p>
        </w:tc>
        <w:tc>
          <w:tcPr>
            <w:tcW w:w="1451" w:type="dxa"/>
          </w:tcPr>
          <w:p w:rsidR="00A27760" w:rsidRDefault="00BF2301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27760" w:rsidRDefault="00A27760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Tiền khách hàng đưa</w:t>
            </w:r>
          </w:p>
        </w:tc>
      </w:tr>
      <w:tr w:rsidR="00A27760" w:rsidRPr="005F2DFA" w:rsidTr="004E1F77">
        <w:tc>
          <w:tcPr>
            <w:tcW w:w="1176" w:type="dxa"/>
          </w:tcPr>
          <w:p w:rsidR="00A27760" w:rsidRDefault="00A27760" w:rsidP="00A27760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9" w:type="dxa"/>
          </w:tcPr>
          <w:p w:rsidR="00A27760" w:rsidRDefault="00A27760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Sum_Money</w:t>
            </w:r>
          </w:p>
        </w:tc>
        <w:tc>
          <w:tcPr>
            <w:tcW w:w="2083" w:type="dxa"/>
          </w:tcPr>
          <w:p w:rsidR="00A27760" w:rsidRDefault="00A27760" w:rsidP="00A27760">
            <w:r w:rsidRPr="00DD74E3">
              <w:rPr>
                <w:lang w:val="en-US"/>
              </w:rPr>
              <w:t>FLOAT</w:t>
            </w:r>
          </w:p>
        </w:tc>
        <w:tc>
          <w:tcPr>
            <w:tcW w:w="1451" w:type="dxa"/>
          </w:tcPr>
          <w:p w:rsidR="00A27760" w:rsidRDefault="00BF2301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27760" w:rsidRDefault="00A27760" w:rsidP="00A27760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tiền trước khi có giảm giá</w:t>
            </w:r>
          </w:p>
        </w:tc>
      </w:tr>
      <w:tr w:rsidR="00A32A6A" w:rsidRPr="005F2DFA" w:rsidTr="004E1F77">
        <w:tc>
          <w:tcPr>
            <w:tcW w:w="1176" w:type="dxa"/>
          </w:tcPr>
          <w:p w:rsidR="00A32A6A" w:rsidRDefault="00A32A6A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Bill_Type</w:t>
            </w:r>
          </w:p>
        </w:tc>
        <w:tc>
          <w:tcPr>
            <w:tcW w:w="2083" w:type="dxa"/>
          </w:tcPr>
          <w:p w:rsidR="00A32A6A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A32A6A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loại hóa đơn</w:t>
            </w:r>
          </w:p>
        </w:tc>
      </w:tr>
      <w:tr w:rsidR="00A32A6A" w:rsidRPr="005F2DFA" w:rsidTr="004E1F77">
        <w:tc>
          <w:tcPr>
            <w:tcW w:w="1176" w:type="dxa"/>
          </w:tcPr>
          <w:p w:rsidR="00A32A6A" w:rsidRDefault="00A32A6A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DiscountCode</w:t>
            </w:r>
          </w:p>
        </w:tc>
        <w:tc>
          <w:tcPr>
            <w:tcW w:w="2083" w:type="dxa"/>
          </w:tcPr>
          <w:p w:rsidR="00A32A6A" w:rsidRDefault="00A32A6A" w:rsidP="00A32A6A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451" w:type="dxa"/>
          </w:tcPr>
          <w:p w:rsidR="00A32A6A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76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khuyến mãi nếu có</w:t>
            </w:r>
          </w:p>
        </w:tc>
      </w:tr>
      <w:tr w:rsidR="00A32A6A" w:rsidRPr="005F2DFA" w:rsidTr="004E1F77">
        <w:tc>
          <w:tcPr>
            <w:tcW w:w="1176" w:type="dxa"/>
          </w:tcPr>
          <w:p w:rsidR="00A32A6A" w:rsidRDefault="00A32A6A" w:rsidP="004E1F77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Bill_Status</w:t>
            </w:r>
          </w:p>
        </w:tc>
        <w:tc>
          <w:tcPr>
            <w:tcW w:w="2083" w:type="dxa"/>
          </w:tcPr>
          <w:p w:rsidR="00A32A6A" w:rsidRDefault="00BF2301" w:rsidP="00A32A6A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1" w:type="dxa"/>
          </w:tcPr>
          <w:p w:rsidR="00A32A6A" w:rsidRDefault="00BF2301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69" w:type="dxa"/>
          </w:tcPr>
          <w:p w:rsidR="00A32A6A" w:rsidRDefault="00A32A6A" w:rsidP="004E1F77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đơn hàng</w:t>
            </w:r>
          </w:p>
        </w:tc>
      </w:tr>
    </w:tbl>
    <w:p w:rsidR="004E1F77" w:rsidRDefault="004E1F77" w:rsidP="00422187">
      <w:pPr>
        <w:rPr>
          <w:lang w:val="en-US"/>
        </w:rPr>
      </w:pPr>
    </w:p>
    <w:p w:rsidR="00A55630" w:rsidRDefault="00A55630" w:rsidP="00EB7506">
      <w:pPr>
        <w:pStyle w:val="u2"/>
        <w:rPr>
          <w:lang w:val="en-US"/>
        </w:rPr>
      </w:pPr>
      <w:bookmarkStart w:id="15" w:name="_Toc8973330"/>
      <w:r>
        <w:rPr>
          <w:lang w:val="en-US"/>
        </w:rPr>
        <w:t>Bảng Bill_Type</w:t>
      </w:r>
      <w:bookmarkEnd w:id="15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280738" w:rsidRPr="005F2DFA" w:rsidTr="00F75028">
        <w:tc>
          <w:tcPr>
            <w:tcW w:w="1176" w:type="dxa"/>
          </w:tcPr>
          <w:p w:rsidR="00280738" w:rsidRPr="00FA708E" w:rsidRDefault="00280738" w:rsidP="00F75028">
            <w:r w:rsidRPr="00FA708E">
              <w:t>STT</w:t>
            </w:r>
          </w:p>
        </w:tc>
        <w:tc>
          <w:tcPr>
            <w:tcW w:w="2110" w:type="dxa"/>
          </w:tcPr>
          <w:p w:rsidR="00280738" w:rsidRPr="00FA708E" w:rsidRDefault="00280738" w:rsidP="00F75028">
            <w:r w:rsidRPr="00FA708E">
              <w:t>Tên thuộc tính</w:t>
            </w:r>
          </w:p>
        </w:tc>
        <w:tc>
          <w:tcPr>
            <w:tcW w:w="2083" w:type="dxa"/>
          </w:tcPr>
          <w:p w:rsidR="00280738" w:rsidRPr="00FA708E" w:rsidRDefault="00280738" w:rsidP="00F75028">
            <w:r w:rsidRPr="00FA708E">
              <w:t>Kiểu</w:t>
            </w:r>
          </w:p>
        </w:tc>
        <w:tc>
          <w:tcPr>
            <w:tcW w:w="1501" w:type="dxa"/>
          </w:tcPr>
          <w:p w:rsidR="00280738" w:rsidRPr="00FA708E" w:rsidRDefault="00280738" w:rsidP="00F75028">
            <w:r w:rsidRPr="00FA708E">
              <w:t>Ràng buộc</w:t>
            </w:r>
          </w:p>
        </w:tc>
        <w:tc>
          <w:tcPr>
            <w:tcW w:w="1998" w:type="dxa"/>
          </w:tcPr>
          <w:p w:rsidR="00280738" w:rsidRPr="00FA708E" w:rsidRDefault="00280738" w:rsidP="00F75028">
            <w:r w:rsidRPr="00FA708E">
              <w:t>Ý nghĩa/ghi chú</w:t>
            </w:r>
          </w:p>
        </w:tc>
      </w:tr>
      <w:tr w:rsidR="00280738" w:rsidRPr="005F2DFA" w:rsidTr="00F75028">
        <w:tc>
          <w:tcPr>
            <w:tcW w:w="1176" w:type="dxa"/>
          </w:tcPr>
          <w:p w:rsidR="00280738" w:rsidRPr="00FA708E" w:rsidRDefault="00280738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280738" w:rsidRPr="00FA708E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BillType_ID</w:t>
            </w:r>
          </w:p>
        </w:tc>
        <w:tc>
          <w:tcPr>
            <w:tcW w:w="2083" w:type="dxa"/>
          </w:tcPr>
          <w:p w:rsidR="00280738" w:rsidRPr="00FA708E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loại hóa đơn</w:t>
            </w:r>
          </w:p>
        </w:tc>
      </w:tr>
      <w:tr w:rsidR="00280738" w:rsidRPr="005F2DFA" w:rsidTr="00F75028">
        <w:tc>
          <w:tcPr>
            <w:tcW w:w="1176" w:type="dxa"/>
          </w:tcPr>
          <w:p w:rsidR="00280738" w:rsidRPr="00FA708E" w:rsidRDefault="00280738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BillType_Name</w:t>
            </w:r>
          </w:p>
        </w:tc>
        <w:tc>
          <w:tcPr>
            <w:tcW w:w="2083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998" w:type="dxa"/>
          </w:tcPr>
          <w:p w:rsidR="00280738" w:rsidRPr="0042332C" w:rsidRDefault="00280738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loại hóa đơn</w:t>
            </w:r>
          </w:p>
        </w:tc>
      </w:tr>
    </w:tbl>
    <w:p w:rsidR="00280738" w:rsidRDefault="00280738" w:rsidP="00422187">
      <w:pPr>
        <w:rPr>
          <w:lang w:val="en-US"/>
        </w:rPr>
      </w:pPr>
    </w:p>
    <w:p w:rsidR="008517BD" w:rsidRDefault="008517BD" w:rsidP="00EB7506">
      <w:pPr>
        <w:pStyle w:val="u2"/>
        <w:rPr>
          <w:lang w:val="en-US"/>
        </w:rPr>
      </w:pPr>
      <w:bookmarkStart w:id="16" w:name="_Toc8973331"/>
      <w:r>
        <w:rPr>
          <w:lang w:val="en-US"/>
        </w:rPr>
        <w:t>Bảng Discount_Type</w:t>
      </w:r>
      <w:bookmarkEnd w:id="16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16"/>
        <w:gridCol w:w="2710"/>
        <w:gridCol w:w="2083"/>
        <w:gridCol w:w="1404"/>
        <w:gridCol w:w="1555"/>
      </w:tblGrid>
      <w:tr w:rsidR="008517BD" w:rsidRPr="005F2DFA" w:rsidTr="00F75028">
        <w:tc>
          <w:tcPr>
            <w:tcW w:w="1176" w:type="dxa"/>
          </w:tcPr>
          <w:p w:rsidR="008517BD" w:rsidRPr="00FA708E" w:rsidRDefault="008517BD" w:rsidP="00F75028">
            <w:r w:rsidRPr="00FA708E">
              <w:t>STT</w:t>
            </w:r>
          </w:p>
        </w:tc>
        <w:tc>
          <w:tcPr>
            <w:tcW w:w="2110" w:type="dxa"/>
          </w:tcPr>
          <w:p w:rsidR="008517BD" w:rsidRPr="00FA708E" w:rsidRDefault="008517BD" w:rsidP="00F75028">
            <w:r w:rsidRPr="00FA708E">
              <w:t>Tên thuộc tính</w:t>
            </w:r>
          </w:p>
        </w:tc>
        <w:tc>
          <w:tcPr>
            <w:tcW w:w="2083" w:type="dxa"/>
          </w:tcPr>
          <w:p w:rsidR="008517BD" w:rsidRPr="00FA708E" w:rsidRDefault="008517BD" w:rsidP="00F75028">
            <w:r w:rsidRPr="00FA708E">
              <w:t>Kiểu</w:t>
            </w:r>
          </w:p>
        </w:tc>
        <w:tc>
          <w:tcPr>
            <w:tcW w:w="1501" w:type="dxa"/>
          </w:tcPr>
          <w:p w:rsidR="008517BD" w:rsidRPr="00FA708E" w:rsidRDefault="008517BD" w:rsidP="00F75028">
            <w:r w:rsidRPr="00FA708E">
              <w:t>Ràng buộc</w:t>
            </w:r>
          </w:p>
        </w:tc>
        <w:tc>
          <w:tcPr>
            <w:tcW w:w="1998" w:type="dxa"/>
          </w:tcPr>
          <w:p w:rsidR="008517BD" w:rsidRPr="00FA708E" w:rsidRDefault="008517BD" w:rsidP="00F75028">
            <w:r w:rsidRPr="00FA708E">
              <w:t>Ý nghĩa/ghi chú</w:t>
            </w:r>
          </w:p>
        </w:tc>
      </w:tr>
      <w:tr w:rsidR="008517BD" w:rsidRPr="005F2DFA" w:rsidTr="00F75028">
        <w:tc>
          <w:tcPr>
            <w:tcW w:w="1176" w:type="dxa"/>
          </w:tcPr>
          <w:p w:rsidR="008517BD" w:rsidRPr="00FA708E" w:rsidRDefault="008517BD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8517BD" w:rsidRPr="00FA708E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DiscountType_ID</w:t>
            </w:r>
          </w:p>
        </w:tc>
        <w:tc>
          <w:tcPr>
            <w:tcW w:w="2083" w:type="dxa"/>
          </w:tcPr>
          <w:p w:rsidR="008517BD" w:rsidRPr="00FA708E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loại khuyến mãi</w:t>
            </w:r>
          </w:p>
        </w:tc>
      </w:tr>
      <w:tr w:rsidR="008517BD" w:rsidRPr="005F2DFA" w:rsidTr="00F75028">
        <w:tc>
          <w:tcPr>
            <w:tcW w:w="1176" w:type="dxa"/>
          </w:tcPr>
          <w:p w:rsidR="008517BD" w:rsidRPr="00FA708E" w:rsidRDefault="008517BD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DiscountType_Name</w:t>
            </w:r>
          </w:p>
        </w:tc>
        <w:tc>
          <w:tcPr>
            <w:tcW w:w="2083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998" w:type="dxa"/>
          </w:tcPr>
          <w:p w:rsidR="008517BD" w:rsidRPr="0042332C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loại khuyến mãi</w:t>
            </w:r>
          </w:p>
        </w:tc>
      </w:tr>
      <w:tr w:rsidR="008517BD" w:rsidRPr="005F2DFA" w:rsidTr="00F75028">
        <w:tc>
          <w:tcPr>
            <w:tcW w:w="1176" w:type="dxa"/>
          </w:tcPr>
          <w:p w:rsidR="008517BD" w:rsidRDefault="008517BD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Book_Count</w:t>
            </w:r>
          </w:p>
        </w:tc>
        <w:tc>
          <w:tcPr>
            <w:tcW w:w="2083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sách cần mua để được áp dụng khuyến mãi</w:t>
            </w:r>
          </w:p>
        </w:tc>
      </w:tr>
      <w:tr w:rsidR="008517BD" w:rsidRPr="005F2DFA" w:rsidTr="00F75028">
        <w:tc>
          <w:tcPr>
            <w:tcW w:w="1176" w:type="dxa"/>
          </w:tcPr>
          <w:p w:rsidR="008517BD" w:rsidRDefault="008517BD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DiscountType_Promotion</w:t>
            </w:r>
          </w:p>
        </w:tc>
        <w:tc>
          <w:tcPr>
            <w:tcW w:w="2083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8517BD" w:rsidRDefault="008517BD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Phần trăm khuyến mãi</w:t>
            </w:r>
          </w:p>
        </w:tc>
      </w:tr>
    </w:tbl>
    <w:p w:rsidR="008517BD" w:rsidRDefault="008517BD" w:rsidP="00422187">
      <w:pPr>
        <w:rPr>
          <w:lang w:val="en-US"/>
        </w:rPr>
      </w:pPr>
    </w:p>
    <w:p w:rsidR="00B907EB" w:rsidRDefault="00B907EB" w:rsidP="00DE513C">
      <w:pPr>
        <w:pStyle w:val="u2"/>
        <w:rPr>
          <w:lang w:val="en-US"/>
        </w:rPr>
      </w:pPr>
      <w:bookmarkStart w:id="17" w:name="_Toc8973332"/>
      <w:r>
        <w:rPr>
          <w:lang w:val="en-US"/>
        </w:rPr>
        <w:lastRenderedPageBreak/>
        <w:t>Bảng Discount_Code</w:t>
      </w:r>
      <w:bookmarkEnd w:id="17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B907EB" w:rsidRPr="005F2DFA" w:rsidTr="00F75028">
        <w:tc>
          <w:tcPr>
            <w:tcW w:w="1176" w:type="dxa"/>
          </w:tcPr>
          <w:p w:rsidR="00B907EB" w:rsidRPr="00FA708E" w:rsidRDefault="00B907EB" w:rsidP="00F75028">
            <w:r w:rsidRPr="00FA708E">
              <w:t>STT</w:t>
            </w:r>
          </w:p>
        </w:tc>
        <w:tc>
          <w:tcPr>
            <w:tcW w:w="2110" w:type="dxa"/>
          </w:tcPr>
          <w:p w:rsidR="00B907EB" w:rsidRPr="00FA708E" w:rsidRDefault="00B907EB" w:rsidP="00F75028">
            <w:r w:rsidRPr="00FA708E">
              <w:t>Tên thuộc tính</w:t>
            </w:r>
          </w:p>
        </w:tc>
        <w:tc>
          <w:tcPr>
            <w:tcW w:w="2083" w:type="dxa"/>
          </w:tcPr>
          <w:p w:rsidR="00B907EB" w:rsidRPr="00FA708E" w:rsidRDefault="00B907EB" w:rsidP="00F75028">
            <w:r w:rsidRPr="00FA708E">
              <w:t>Kiểu</w:t>
            </w:r>
          </w:p>
        </w:tc>
        <w:tc>
          <w:tcPr>
            <w:tcW w:w="1501" w:type="dxa"/>
          </w:tcPr>
          <w:p w:rsidR="00B907EB" w:rsidRPr="00FA708E" w:rsidRDefault="00B907EB" w:rsidP="00F75028">
            <w:r w:rsidRPr="00FA708E">
              <w:t>Ràng buộc</w:t>
            </w:r>
          </w:p>
        </w:tc>
        <w:tc>
          <w:tcPr>
            <w:tcW w:w="1998" w:type="dxa"/>
          </w:tcPr>
          <w:p w:rsidR="00B907EB" w:rsidRPr="00FA708E" w:rsidRDefault="00B907EB" w:rsidP="00F75028">
            <w:r w:rsidRPr="00FA708E">
              <w:t>Ý nghĩa/ghi chú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Pr="00FA708E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B907EB" w:rsidRPr="00FA708E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Code_ID</w:t>
            </w:r>
          </w:p>
        </w:tc>
        <w:tc>
          <w:tcPr>
            <w:tcW w:w="2083" w:type="dxa"/>
          </w:tcPr>
          <w:p w:rsidR="00B907EB" w:rsidRPr="00FA708E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501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khuyến mãi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Pr="00FA708E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Code_Name</w:t>
            </w:r>
          </w:p>
        </w:tc>
        <w:tc>
          <w:tcPr>
            <w:tcW w:w="2083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998" w:type="dxa"/>
          </w:tcPr>
          <w:p w:rsidR="00B907EB" w:rsidRPr="0042332C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khuyến mãi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DiscountType_ID</w:t>
            </w:r>
          </w:p>
        </w:tc>
        <w:tc>
          <w:tcPr>
            <w:tcW w:w="2083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B907EB" w:rsidRDefault="00F9566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 loại khuyến mãi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Date_Start</w:t>
            </w:r>
          </w:p>
        </w:tc>
        <w:tc>
          <w:tcPr>
            <w:tcW w:w="2083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01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bắt đầu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Date_End</w:t>
            </w:r>
          </w:p>
        </w:tc>
        <w:tc>
          <w:tcPr>
            <w:tcW w:w="2083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01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</w:tc>
      </w:tr>
      <w:tr w:rsidR="00B907EB" w:rsidRPr="005F2DFA" w:rsidTr="00F75028">
        <w:tc>
          <w:tcPr>
            <w:tcW w:w="1176" w:type="dxa"/>
          </w:tcPr>
          <w:p w:rsidR="00B907EB" w:rsidRDefault="00B907EB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Code_Status</w:t>
            </w:r>
          </w:p>
        </w:tc>
        <w:tc>
          <w:tcPr>
            <w:tcW w:w="2083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501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B907EB" w:rsidRDefault="00B907EB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mã</w:t>
            </w:r>
          </w:p>
        </w:tc>
      </w:tr>
    </w:tbl>
    <w:p w:rsidR="00B907EB" w:rsidRDefault="00B907EB" w:rsidP="00422187">
      <w:pPr>
        <w:rPr>
          <w:lang w:val="en-US"/>
        </w:rPr>
      </w:pPr>
    </w:p>
    <w:p w:rsidR="002079A5" w:rsidRDefault="002079A5" w:rsidP="00DE513C">
      <w:pPr>
        <w:pStyle w:val="u2"/>
        <w:rPr>
          <w:lang w:val="en-US"/>
        </w:rPr>
      </w:pPr>
      <w:bookmarkStart w:id="18" w:name="_Toc8973333"/>
      <w:r>
        <w:rPr>
          <w:lang w:val="en-US"/>
        </w:rPr>
        <w:t>Bảng Bill_Detail</w:t>
      </w:r>
      <w:bookmarkEnd w:id="18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76"/>
        <w:gridCol w:w="2110"/>
        <w:gridCol w:w="2083"/>
        <w:gridCol w:w="1501"/>
        <w:gridCol w:w="1998"/>
      </w:tblGrid>
      <w:tr w:rsidR="002079A5" w:rsidRPr="005F2DFA" w:rsidTr="00F75028">
        <w:tc>
          <w:tcPr>
            <w:tcW w:w="1176" w:type="dxa"/>
          </w:tcPr>
          <w:p w:rsidR="002079A5" w:rsidRPr="00FA708E" w:rsidRDefault="002079A5" w:rsidP="00F75028">
            <w:r w:rsidRPr="00FA708E">
              <w:t>STT</w:t>
            </w:r>
          </w:p>
        </w:tc>
        <w:tc>
          <w:tcPr>
            <w:tcW w:w="2110" w:type="dxa"/>
          </w:tcPr>
          <w:p w:rsidR="002079A5" w:rsidRPr="00FA708E" w:rsidRDefault="002079A5" w:rsidP="00F75028">
            <w:r w:rsidRPr="00FA708E">
              <w:t>Tên thuộc tính</w:t>
            </w:r>
          </w:p>
        </w:tc>
        <w:tc>
          <w:tcPr>
            <w:tcW w:w="2083" w:type="dxa"/>
          </w:tcPr>
          <w:p w:rsidR="002079A5" w:rsidRPr="00FA708E" w:rsidRDefault="002079A5" w:rsidP="00F75028">
            <w:r w:rsidRPr="00FA708E">
              <w:t>Kiểu</w:t>
            </w:r>
          </w:p>
        </w:tc>
        <w:tc>
          <w:tcPr>
            <w:tcW w:w="1501" w:type="dxa"/>
          </w:tcPr>
          <w:p w:rsidR="002079A5" w:rsidRPr="00FA708E" w:rsidRDefault="002079A5" w:rsidP="00F75028">
            <w:r w:rsidRPr="00FA708E">
              <w:t>Ràng buộc</w:t>
            </w:r>
          </w:p>
        </w:tc>
        <w:tc>
          <w:tcPr>
            <w:tcW w:w="1998" w:type="dxa"/>
          </w:tcPr>
          <w:p w:rsidR="002079A5" w:rsidRPr="00FA708E" w:rsidRDefault="002079A5" w:rsidP="00F75028">
            <w:r w:rsidRPr="00FA708E">
              <w:t>Ý nghĩa/ghi chú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Pr="00FA708E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2079A5" w:rsidRPr="00FA708E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Detail_ID</w:t>
            </w:r>
          </w:p>
        </w:tc>
        <w:tc>
          <w:tcPr>
            <w:tcW w:w="2083" w:type="dxa"/>
          </w:tcPr>
          <w:p w:rsidR="002079A5" w:rsidRPr="00FA708E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998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chi tiết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Pr="00FA708E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Bill_ID</w:t>
            </w:r>
          </w:p>
        </w:tc>
        <w:tc>
          <w:tcPr>
            <w:tcW w:w="2083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501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2079A5" w:rsidRPr="0042332C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2083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998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Book_Count</w:t>
            </w:r>
          </w:p>
        </w:tc>
        <w:tc>
          <w:tcPr>
            <w:tcW w:w="2083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01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sách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Book_Price</w:t>
            </w:r>
          </w:p>
        </w:tc>
        <w:tc>
          <w:tcPr>
            <w:tcW w:w="2083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98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sách</w:t>
            </w:r>
          </w:p>
        </w:tc>
      </w:tr>
      <w:tr w:rsidR="002079A5" w:rsidRPr="005F2DFA" w:rsidTr="00F75028">
        <w:tc>
          <w:tcPr>
            <w:tcW w:w="1176" w:type="dxa"/>
          </w:tcPr>
          <w:p w:rsidR="002079A5" w:rsidRDefault="002079A5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Book_Promotion</w:t>
            </w:r>
          </w:p>
        </w:tc>
        <w:tc>
          <w:tcPr>
            <w:tcW w:w="2083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1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1998" w:type="dxa"/>
          </w:tcPr>
          <w:p w:rsidR="002079A5" w:rsidRDefault="002079A5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Khuyến mãi của sách nếu có</w:t>
            </w:r>
          </w:p>
        </w:tc>
      </w:tr>
    </w:tbl>
    <w:p w:rsidR="002079A5" w:rsidRDefault="002079A5" w:rsidP="00422187">
      <w:pPr>
        <w:rPr>
          <w:lang w:val="en-US"/>
        </w:rPr>
      </w:pPr>
    </w:p>
    <w:p w:rsidR="00486DFE" w:rsidRDefault="00486DFE" w:rsidP="00DE513C">
      <w:pPr>
        <w:pStyle w:val="u2"/>
        <w:rPr>
          <w:lang w:val="en-US"/>
        </w:rPr>
      </w:pPr>
      <w:bookmarkStart w:id="19" w:name="_Toc8973334"/>
      <w:r>
        <w:rPr>
          <w:lang w:val="en-US"/>
        </w:rPr>
        <w:t>Bảng WareHouse</w:t>
      </w:r>
      <w:bookmarkEnd w:id="19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32"/>
        <w:gridCol w:w="2776"/>
        <w:gridCol w:w="1850"/>
        <w:gridCol w:w="1431"/>
        <w:gridCol w:w="1679"/>
      </w:tblGrid>
      <w:tr w:rsidR="00486DFE" w:rsidRPr="005F2DFA" w:rsidTr="00834ED7">
        <w:tc>
          <w:tcPr>
            <w:tcW w:w="1132" w:type="dxa"/>
          </w:tcPr>
          <w:p w:rsidR="00486DFE" w:rsidRPr="00FA708E" w:rsidRDefault="00486DFE" w:rsidP="00F75028">
            <w:r w:rsidRPr="00FA708E">
              <w:t>STT</w:t>
            </w:r>
          </w:p>
        </w:tc>
        <w:tc>
          <w:tcPr>
            <w:tcW w:w="2776" w:type="dxa"/>
          </w:tcPr>
          <w:p w:rsidR="00486DFE" w:rsidRPr="00FA708E" w:rsidRDefault="00486DFE" w:rsidP="00F75028">
            <w:r w:rsidRPr="00FA708E">
              <w:t>Tên thuộc tính</w:t>
            </w:r>
          </w:p>
        </w:tc>
        <w:tc>
          <w:tcPr>
            <w:tcW w:w="1850" w:type="dxa"/>
          </w:tcPr>
          <w:p w:rsidR="00486DFE" w:rsidRPr="00FA708E" w:rsidRDefault="00486DFE" w:rsidP="00F75028">
            <w:r w:rsidRPr="00FA708E">
              <w:t>Kiểu</w:t>
            </w:r>
          </w:p>
        </w:tc>
        <w:tc>
          <w:tcPr>
            <w:tcW w:w="1431" w:type="dxa"/>
          </w:tcPr>
          <w:p w:rsidR="00486DFE" w:rsidRPr="00FA708E" w:rsidRDefault="00486DFE" w:rsidP="00F75028">
            <w:r w:rsidRPr="00FA708E">
              <w:t>Ràng buộc</w:t>
            </w:r>
          </w:p>
        </w:tc>
        <w:tc>
          <w:tcPr>
            <w:tcW w:w="1679" w:type="dxa"/>
          </w:tcPr>
          <w:p w:rsidR="00486DFE" w:rsidRPr="00FA708E" w:rsidRDefault="00486DFE" w:rsidP="00F75028">
            <w:r w:rsidRPr="00FA708E">
              <w:t>Ý nghĩa/ghi chú</w:t>
            </w:r>
          </w:p>
        </w:tc>
      </w:tr>
      <w:tr w:rsidR="00486DFE" w:rsidRPr="005F2DFA" w:rsidTr="00834ED7">
        <w:tc>
          <w:tcPr>
            <w:tcW w:w="1132" w:type="dxa"/>
          </w:tcPr>
          <w:p w:rsidR="00486DFE" w:rsidRPr="00FA708E" w:rsidRDefault="00486DFE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776" w:type="dxa"/>
          </w:tcPr>
          <w:p w:rsidR="00486DFE" w:rsidRPr="00FA708E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WareHouse_ID</w:t>
            </w:r>
          </w:p>
        </w:tc>
        <w:tc>
          <w:tcPr>
            <w:tcW w:w="1850" w:type="dxa"/>
          </w:tcPr>
          <w:p w:rsidR="00486DFE" w:rsidRPr="00FA708E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679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nhập kho</w:t>
            </w:r>
          </w:p>
        </w:tc>
      </w:tr>
      <w:tr w:rsidR="00486DFE" w:rsidRPr="005F2DFA" w:rsidTr="00834ED7">
        <w:tc>
          <w:tcPr>
            <w:tcW w:w="1132" w:type="dxa"/>
          </w:tcPr>
          <w:p w:rsidR="00486DFE" w:rsidRPr="00FA708E" w:rsidRDefault="00486DF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6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WareHouse_Type</w:t>
            </w:r>
          </w:p>
        </w:tc>
        <w:tc>
          <w:tcPr>
            <w:tcW w:w="1850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486DFE" w:rsidRPr="0042332C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Loại nhập (Nhập mới, nhập thêm)</w:t>
            </w:r>
          </w:p>
        </w:tc>
      </w:tr>
      <w:tr w:rsidR="00486DFE" w:rsidRPr="005F2DFA" w:rsidTr="00834ED7">
        <w:tc>
          <w:tcPr>
            <w:tcW w:w="1132" w:type="dxa"/>
          </w:tcPr>
          <w:p w:rsidR="00486DFE" w:rsidRDefault="00486DF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6" w:type="dxa"/>
          </w:tcPr>
          <w:p w:rsidR="00486DFE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WareHouse_Total_Money</w:t>
            </w:r>
          </w:p>
        </w:tc>
        <w:tc>
          <w:tcPr>
            <w:tcW w:w="1850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31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Tổng tiền nhập</w:t>
            </w:r>
          </w:p>
        </w:tc>
      </w:tr>
      <w:tr w:rsidR="00486DFE" w:rsidRPr="005F2DFA" w:rsidTr="00834ED7">
        <w:tc>
          <w:tcPr>
            <w:tcW w:w="1132" w:type="dxa"/>
          </w:tcPr>
          <w:p w:rsidR="00486DFE" w:rsidRDefault="00486DF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6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WareHouse_Date</w:t>
            </w:r>
          </w:p>
        </w:tc>
        <w:tc>
          <w:tcPr>
            <w:tcW w:w="1850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1" w:type="dxa"/>
          </w:tcPr>
          <w:p w:rsidR="00486DFE" w:rsidRDefault="00486DF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nhập</w:t>
            </w:r>
          </w:p>
        </w:tc>
      </w:tr>
      <w:tr w:rsidR="00834ED7" w:rsidRPr="005F2DFA" w:rsidTr="00834ED7">
        <w:tc>
          <w:tcPr>
            <w:tcW w:w="1132" w:type="dxa"/>
          </w:tcPr>
          <w:p w:rsidR="00486DFE" w:rsidRDefault="00486DF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6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1850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431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679" w:type="dxa"/>
          </w:tcPr>
          <w:p w:rsidR="00486DF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nhân viên nhập</w:t>
            </w:r>
          </w:p>
        </w:tc>
      </w:tr>
    </w:tbl>
    <w:p w:rsidR="00DE513C" w:rsidRDefault="00DE513C" w:rsidP="00422187">
      <w:pPr>
        <w:rPr>
          <w:lang w:val="en-US"/>
        </w:rPr>
      </w:pPr>
    </w:p>
    <w:p w:rsidR="00486DFE" w:rsidRDefault="00DE513C" w:rsidP="00DE513C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834ED7" w:rsidRDefault="00834ED7" w:rsidP="00DE513C">
      <w:pPr>
        <w:pStyle w:val="u2"/>
        <w:rPr>
          <w:lang w:val="en-US"/>
        </w:rPr>
      </w:pPr>
      <w:bookmarkStart w:id="20" w:name="_Toc8973335"/>
      <w:r>
        <w:rPr>
          <w:lang w:val="en-US"/>
        </w:rPr>
        <w:lastRenderedPageBreak/>
        <w:t>Bảng WareHouse_Detail</w:t>
      </w:r>
      <w:bookmarkEnd w:id="20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32"/>
        <w:gridCol w:w="2776"/>
        <w:gridCol w:w="1850"/>
        <w:gridCol w:w="1431"/>
        <w:gridCol w:w="1679"/>
      </w:tblGrid>
      <w:tr w:rsidR="00834ED7" w:rsidRPr="005F2DFA" w:rsidTr="00F75028">
        <w:tc>
          <w:tcPr>
            <w:tcW w:w="1132" w:type="dxa"/>
          </w:tcPr>
          <w:p w:rsidR="00834ED7" w:rsidRPr="00FA708E" w:rsidRDefault="00834ED7" w:rsidP="00F75028">
            <w:r w:rsidRPr="00FA708E">
              <w:t>STT</w:t>
            </w:r>
          </w:p>
        </w:tc>
        <w:tc>
          <w:tcPr>
            <w:tcW w:w="2776" w:type="dxa"/>
          </w:tcPr>
          <w:p w:rsidR="00834ED7" w:rsidRPr="00FA708E" w:rsidRDefault="00834ED7" w:rsidP="00F75028">
            <w:r w:rsidRPr="00FA708E">
              <w:t>Tên thuộc tính</w:t>
            </w:r>
          </w:p>
        </w:tc>
        <w:tc>
          <w:tcPr>
            <w:tcW w:w="1850" w:type="dxa"/>
          </w:tcPr>
          <w:p w:rsidR="00834ED7" w:rsidRPr="00FA708E" w:rsidRDefault="00834ED7" w:rsidP="00F75028">
            <w:r w:rsidRPr="00FA708E">
              <w:t>Kiểu</w:t>
            </w:r>
          </w:p>
        </w:tc>
        <w:tc>
          <w:tcPr>
            <w:tcW w:w="1431" w:type="dxa"/>
          </w:tcPr>
          <w:p w:rsidR="00834ED7" w:rsidRPr="00FA708E" w:rsidRDefault="00834ED7" w:rsidP="00F75028">
            <w:r w:rsidRPr="00FA708E">
              <w:t>Ràng buộc</w:t>
            </w:r>
          </w:p>
        </w:tc>
        <w:tc>
          <w:tcPr>
            <w:tcW w:w="1679" w:type="dxa"/>
          </w:tcPr>
          <w:p w:rsidR="00834ED7" w:rsidRPr="00FA708E" w:rsidRDefault="00834ED7" w:rsidP="00F75028">
            <w:r w:rsidRPr="00FA708E">
              <w:t>Ý nghĩa/ghi chú</w:t>
            </w:r>
          </w:p>
        </w:tc>
      </w:tr>
      <w:tr w:rsidR="00834ED7" w:rsidRPr="005F2DFA" w:rsidTr="00F75028">
        <w:tc>
          <w:tcPr>
            <w:tcW w:w="1132" w:type="dxa"/>
          </w:tcPr>
          <w:p w:rsidR="00834ED7" w:rsidRPr="00FA708E" w:rsidRDefault="00834ED7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776" w:type="dxa"/>
          </w:tcPr>
          <w:p w:rsidR="00834ED7" w:rsidRPr="00FA708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WareHouseDetail_ID</w:t>
            </w:r>
          </w:p>
        </w:tc>
        <w:tc>
          <w:tcPr>
            <w:tcW w:w="1850" w:type="dxa"/>
          </w:tcPr>
          <w:p w:rsidR="00834ED7" w:rsidRPr="00FA708E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679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chi tiết nhập kho</w:t>
            </w:r>
          </w:p>
        </w:tc>
      </w:tr>
      <w:tr w:rsidR="00834ED7" w:rsidRPr="005F2DFA" w:rsidTr="00F75028">
        <w:tc>
          <w:tcPr>
            <w:tcW w:w="1132" w:type="dxa"/>
          </w:tcPr>
          <w:p w:rsidR="00834ED7" w:rsidRPr="00FA708E" w:rsidRDefault="00834ED7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6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WareHouse_ID</w:t>
            </w:r>
          </w:p>
        </w:tc>
        <w:tc>
          <w:tcPr>
            <w:tcW w:w="1850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679" w:type="dxa"/>
          </w:tcPr>
          <w:p w:rsidR="00834ED7" w:rsidRPr="0042332C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nhập kho</w:t>
            </w:r>
          </w:p>
        </w:tc>
      </w:tr>
      <w:tr w:rsidR="00834ED7" w:rsidRPr="005F2DFA" w:rsidTr="00F75028">
        <w:tc>
          <w:tcPr>
            <w:tcW w:w="1132" w:type="dxa"/>
          </w:tcPr>
          <w:p w:rsidR="00834ED7" w:rsidRDefault="00834ED7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6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1850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679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</w:tr>
      <w:tr w:rsidR="00834ED7" w:rsidRPr="005F2DFA" w:rsidTr="00F75028">
        <w:tc>
          <w:tcPr>
            <w:tcW w:w="1132" w:type="dxa"/>
          </w:tcPr>
          <w:p w:rsidR="00834ED7" w:rsidRDefault="00834ED7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6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Book_Count</w:t>
            </w:r>
          </w:p>
        </w:tc>
        <w:tc>
          <w:tcPr>
            <w:tcW w:w="1850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sách</w:t>
            </w:r>
          </w:p>
        </w:tc>
      </w:tr>
      <w:tr w:rsidR="00834ED7" w:rsidRPr="005F2DFA" w:rsidTr="00F75028">
        <w:tc>
          <w:tcPr>
            <w:tcW w:w="1132" w:type="dxa"/>
          </w:tcPr>
          <w:p w:rsidR="00834ED7" w:rsidRDefault="00834ED7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6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Book_Price</w:t>
            </w:r>
          </w:p>
        </w:tc>
        <w:tc>
          <w:tcPr>
            <w:tcW w:w="1850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31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834ED7" w:rsidRDefault="00834ED7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</w:tc>
      </w:tr>
    </w:tbl>
    <w:p w:rsidR="00834ED7" w:rsidRDefault="00834ED7" w:rsidP="00422187">
      <w:pPr>
        <w:rPr>
          <w:lang w:val="en-US"/>
        </w:rPr>
      </w:pPr>
    </w:p>
    <w:p w:rsidR="008D726E" w:rsidRDefault="008D726E" w:rsidP="008E5F6E">
      <w:pPr>
        <w:pStyle w:val="u2"/>
        <w:rPr>
          <w:lang w:val="en-US"/>
        </w:rPr>
      </w:pPr>
      <w:bookmarkStart w:id="21" w:name="_Toc8973336"/>
      <w:r>
        <w:rPr>
          <w:lang w:val="en-US"/>
        </w:rPr>
        <w:t>Bảng Book_Inventory</w:t>
      </w:r>
      <w:bookmarkEnd w:id="21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32"/>
        <w:gridCol w:w="2776"/>
        <w:gridCol w:w="1850"/>
        <w:gridCol w:w="1431"/>
        <w:gridCol w:w="1679"/>
      </w:tblGrid>
      <w:tr w:rsidR="008D726E" w:rsidRPr="005F2DFA" w:rsidTr="00F75028">
        <w:tc>
          <w:tcPr>
            <w:tcW w:w="1132" w:type="dxa"/>
          </w:tcPr>
          <w:p w:rsidR="008D726E" w:rsidRPr="00FA708E" w:rsidRDefault="008D726E" w:rsidP="00F75028">
            <w:r w:rsidRPr="00FA708E">
              <w:t>STT</w:t>
            </w:r>
          </w:p>
        </w:tc>
        <w:tc>
          <w:tcPr>
            <w:tcW w:w="2776" w:type="dxa"/>
          </w:tcPr>
          <w:p w:rsidR="008D726E" w:rsidRPr="00FA708E" w:rsidRDefault="008D726E" w:rsidP="00F75028">
            <w:r w:rsidRPr="00FA708E">
              <w:t>Tên thuộc tính</w:t>
            </w:r>
          </w:p>
        </w:tc>
        <w:tc>
          <w:tcPr>
            <w:tcW w:w="1850" w:type="dxa"/>
          </w:tcPr>
          <w:p w:rsidR="008D726E" w:rsidRPr="00FA708E" w:rsidRDefault="008D726E" w:rsidP="00F75028">
            <w:r w:rsidRPr="00FA708E">
              <w:t>Kiểu</w:t>
            </w:r>
          </w:p>
        </w:tc>
        <w:tc>
          <w:tcPr>
            <w:tcW w:w="1431" w:type="dxa"/>
          </w:tcPr>
          <w:p w:rsidR="008D726E" w:rsidRPr="00FA708E" w:rsidRDefault="008D726E" w:rsidP="00F75028">
            <w:r w:rsidRPr="00FA708E">
              <w:t>Ràng buộc</w:t>
            </w:r>
          </w:p>
        </w:tc>
        <w:tc>
          <w:tcPr>
            <w:tcW w:w="1679" w:type="dxa"/>
          </w:tcPr>
          <w:p w:rsidR="008D726E" w:rsidRPr="00FA708E" w:rsidRDefault="008D726E" w:rsidP="00F75028">
            <w:r w:rsidRPr="00FA708E">
              <w:t>Ý nghĩa/ghi chú</w:t>
            </w:r>
          </w:p>
        </w:tc>
      </w:tr>
      <w:tr w:rsidR="008D726E" w:rsidRPr="005F2DFA" w:rsidTr="00F75028">
        <w:tc>
          <w:tcPr>
            <w:tcW w:w="1132" w:type="dxa"/>
          </w:tcPr>
          <w:p w:rsidR="008D726E" w:rsidRPr="00FA708E" w:rsidRDefault="008D726E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776" w:type="dxa"/>
          </w:tcPr>
          <w:p w:rsidR="008D726E" w:rsidRPr="00FA708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WareHouse_ID</w:t>
            </w:r>
          </w:p>
        </w:tc>
        <w:tc>
          <w:tcPr>
            <w:tcW w:w="1850" w:type="dxa"/>
          </w:tcPr>
          <w:p w:rsidR="008D726E" w:rsidRPr="00FA708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  <w:r w:rsidRPr="009C2CA0">
              <w:rPr>
                <w:lang w:val="en-US"/>
              </w:rPr>
              <w:t xml:space="preserve"> FOREIGN KEY</w:t>
            </w:r>
          </w:p>
        </w:tc>
        <w:tc>
          <w:tcPr>
            <w:tcW w:w="1679" w:type="dxa"/>
          </w:tcPr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chi tiết nhập kho</w:t>
            </w:r>
          </w:p>
        </w:tc>
      </w:tr>
      <w:tr w:rsidR="008D726E" w:rsidRPr="005F2DFA" w:rsidTr="00F75028">
        <w:tc>
          <w:tcPr>
            <w:tcW w:w="1132" w:type="dxa"/>
          </w:tcPr>
          <w:p w:rsidR="008D726E" w:rsidRPr="00FA708E" w:rsidRDefault="008D726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6" w:type="dxa"/>
          </w:tcPr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1850" w:type="dxa"/>
          </w:tcPr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PRIMARY </w:t>
            </w:r>
          </w:p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KEY,</w:t>
            </w:r>
          </w:p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9C2CA0">
              <w:rPr>
                <w:lang w:val="en-US"/>
              </w:rPr>
              <w:t>FOREIGN KEY</w:t>
            </w:r>
          </w:p>
        </w:tc>
        <w:tc>
          <w:tcPr>
            <w:tcW w:w="1679" w:type="dxa"/>
          </w:tcPr>
          <w:p w:rsidR="008D726E" w:rsidRPr="0042332C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nhập kho</w:t>
            </w:r>
          </w:p>
        </w:tc>
      </w:tr>
      <w:tr w:rsidR="008D726E" w:rsidRPr="005F2DFA" w:rsidTr="00F75028">
        <w:tc>
          <w:tcPr>
            <w:tcW w:w="1132" w:type="dxa"/>
          </w:tcPr>
          <w:p w:rsidR="008D726E" w:rsidRDefault="008D726E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6" w:type="dxa"/>
          </w:tcPr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Book_Count</w:t>
            </w:r>
          </w:p>
        </w:tc>
        <w:tc>
          <w:tcPr>
            <w:tcW w:w="1850" w:type="dxa"/>
          </w:tcPr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8D726E" w:rsidRDefault="008D726E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tồn của sách trong đợt nhập này</w:t>
            </w:r>
          </w:p>
        </w:tc>
      </w:tr>
    </w:tbl>
    <w:p w:rsidR="008D726E" w:rsidRDefault="008D726E" w:rsidP="00422187">
      <w:pPr>
        <w:rPr>
          <w:lang w:val="en-US"/>
        </w:rPr>
      </w:pPr>
    </w:p>
    <w:p w:rsidR="00C45D63" w:rsidRDefault="00C45D63" w:rsidP="008E5F6E">
      <w:pPr>
        <w:pStyle w:val="u2"/>
        <w:rPr>
          <w:lang w:val="en-US"/>
        </w:rPr>
      </w:pPr>
      <w:bookmarkStart w:id="22" w:name="_Toc8973337"/>
      <w:r>
        <w:rPr>
          <w:lang w:val="en-US"/>
        </w:rPr>
        <w:t>Bảng Regulations</w:t>
      </w:r>
      <w:bookmarkEnd w:id="22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123"/>
        <w:gridCol w:w="2626"/>
        <w:gridCol w:w="2083"/>
        <w:gridCol w:w="1418"/>
        <w:gridCol w:w="1618"/>
      </w:tblGrid>
      <w:tr w:rsidR="00C45D63" w:rsidRPr="005F2DFA" w:rsidTr="00F75028">
        <w:tc>
          <w:tcPr>
            <w:tcW w:w="1132" w:type="dxa"/>
          </w:tcPr>
          <w:p w:rsidR="00C45D63" w:rsidRPr="00FA708E" w:rsidRDefault="00C45D63" w:rsidP="00F75028">
            <w:r w:rsidRPr="00FA708E">
              <w:t>STT</w:t>
            </w:r>
          </w:p>
        </w:tc>
        <w:tc>
          <w:tcPr>
            <w:tcW w:w="2776" w:type="dxa"/>
          </w:tcPr>
          <w:p w:rsidR="00C45D63" w:rsidRPr="00FA708E" w:rsidRDefault="00C45D63" w:rsidP="00F75028">
            <w:r w:rsidRPr="00FA708E">
              <w:t>Tên thuộc tính</w:t>
            </w:r>
          </w:p>
        </w:tc>
        <w:tc>
          <w:tcPr>
            <w:tcW w:w="1850" w:type="dxa"/>
          </w:tcPr>
          <w:p w:rsidR="00C45D63" w:rsidRPr="00FA708E" w:rsidRDefault="00C45D63" w:rsidP="00F75028">
            <w:r w:rsidRPr="00FA708E">
              <w:t>Kiểu</w:t>
            </w:r>
          </w:p>
        </w:tc>
        <w:tc>
          <w:tcPr>
            <w:tcW w:w="1431" w:type="dxa"/>
          </w:tcPr>
          <w:p w:rsidR="00C45D63" w:rsidRPr="00FA708E" w:rsidRDefault="00C45D63" w:rsidP="00F75028">
            <w:r w:rsidRPr="00FA708E">
              <w:t>Ràng buộc</w:t>
            </w:r>
          </w:p>
        </w:tc>
        <w:tc>
          <w:tcPr>
            <w:tcW w:w="1679" w:type="dxa"/>
          </w:tcPr>
          <w:p w:rsidR="00C45D63" w:rsidRPr="00FA708E" w:rsidRDefault="00C45D63" w:rsidP="00F75028">
            <w:r w:rsidRPr="00FA708E">
              <w:t>Ý nghĩa/ghi chú</w:t>
            </w:r>
          </w:p>
        </w:tc>
      </w:tr>
      <w:tr w:rsidR="00C45D63" w:rsidRPr="005F2DFA" w:rsidTr="00F75028">
        <w:tc>
          <w:tcPr>
            <w:tcW w:w="1132" w:type="dxa"/>
          </w:tcPr>
          <w:p w:rsidR="00C45D63" w:rsidRPr="00FA708E" w:rsidRDefault="00C45D63" w:rsidP="00F75028">
            <w:pPr>
              <w:pStyle w:val="ThnVnban"/>
              <w:spacing w:after="0" w:line="240" w:lineRule="auto"/>
              <w:rPr>
                <w:lang w:val="en-US"/>
              </w:rPr>
            </w:pPr>
            <w:r w:rsidRPr="00FA708E">
              <w:rPr>
                <w:lang w:val="en-US"/>
              </w:rPr>
              <w:t>1</w:t>
            </w:r>
          </w:p>
        </w:tc>
        <w:tc>
          <w:tcPr>
            <w:tcW w:w="2776" w:type="dxa"/>
          </w:tcPr>
          <w:p w:rsidR="00C45D63" w:rsidRPr="00FA708E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50" w:type="dxa"/>
          </w:tcPr>
          <w:p w:rsidR="00C45D63" w:rsidRPr="00FA708E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679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tham số</w:t>
            </w:r>
          </w:p>
        </w:tc>
      </w:tr>
      <w:tr w:rsidR="00C45D63" w:rsidRPr="005F2DFA" w:rsidTr="00F75028">
        <w:tc>
          <w:tcPr>
            <w:tcW w:w="1132" w:type="dxa"/>
          </w:tcPr>
          <w:p w:rsidR="00C45D63" w:rsidRPr="00FA708E" w:rsidRDefault="00C45D6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6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50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31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1679" w:type="dxa"/>
          </w:tcPr>
          <w:p w:rsidR="00C45D63" w:rsidRPr="0042332C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tham số</w:t>
            </w:r>
          </w:p>
        </w:tc>
      </w:tr>
      <w:tr w:rsidR="00C45D63" w:rsidRPr="005F2DFA" w:rsidTr="00F75028">
        <w:tc>
          <w:tcPr>
            <w:tcW w:w="1132" w:type="dxa"/>
          </w:tcPr>
          <w:p w:rsidR="00C45D63" w:rsidRDefault="00C45D6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76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50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1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Trạng thái tham số(dùng hay không dùng)</w:t>
            </w:r>
          </w:p>
        </w:tc>
      </w:tr>
      <w:tr w:rsidR="00C45D63" w:rsidRPr="005F2DFA" w:rsidTr="00F75028">
        <w:tc>
          <w:tcPr>
            <w:tcW w:w="1132" w:type="dxa"/>
          </w:tcPr>
          <w:p w:rsidR="00C45D63" w:rsidRDefault="00C45D6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6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50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31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trị tham số</w:t>
            </w:r>
          </w:p>
        </w:tc>
      </w:tr>
      <w:tr w:rsidR="00C45D63" w:rsidRPr="005F2DFA" w:rsidTr="00F75028">
        <w:tc>
          <w:tcPr>
            <w:tcW w:w="1132" w:type="dxa"/>
          </w:tcPr>
          <w:p w:rsidR="00C45D63" w:rsidRDefault="00C45D63" w:rsidP="00F75028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6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Value_Type</w:t>
            </w:r>
          </w:p>
        </w:tc>
        <w:tc>
          <w:tcPr>
            <w:tcW w:w="1850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1431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79" w:type="dxa"/>
          </w:tcPr>
          <w:p w:rsidR="00C45D63" w:rsidRDefault="00C45D63" w:rsidP="00F75028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Loại dữ liệu</w:t>
            </w:r>
          </w:p>
        </w:tc>
      </w:tr>
    </w:tbl>
    <w:p w:rsidR="00C45D63" w:rsidRPr="00422187" w:rsidRDefault="00C45D63" w:rsidP="00422187">
      <w:pPr>
        <w:rPr>
          <w:lang w:val="en-US"/>
        </w:rPr>
      </w:pPr>
    </w:p>
    <w:sectPr w:rsidR="00C45D63" w:rsidRPr="00422187" w:rsidSect="00301562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135" w:rsidRDefault="00574135">
      <w:r>
        <w:separator/>
      </w:r>
    </w:p>
  </w:endnote>
  <w:endnote w:type="continuationSeparator" w:id="0">
    <w:p w:rsidR="00574135" w:rsidRDefault="00574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77" w:rsidRDefault="004E1F7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77" w:rsidRDefault="004E1F77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77" w:rsidRDefault="004E1F77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4E1F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4E1F77" w:rsidRPr="007A1DE8" w:rsidRDefault="004E1F77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4E1F77" w:rsidRPr="00B871C5" w:rsidRDefault="004E1F77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4E1F77" w:rsidRDefault="004E1F7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135" w:rsidRDefault="00574135">
      <w:r>
        <w:separator/>
      </w:r>
    </w:p>
  </w:footnote>
  <w:footnote w:type="continuationSeparator" w:id="0">
    <w:p w:rsidR="00574135" w:rsidRDefault="00574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77" w:rsidRDefault="004E1F7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77" w:rsidRDefault="004E1F77" w:rsidP="006D084D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96EEE" wp14:editId="15A1956D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012D3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2EE3ED3" wp14:editId="38ED28C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E1F77" w:rsidRDefault="004E1F77" w:rsidP="006D084D">
    <w:pPr>
      <w:pStyle w:val="Tiu"/>
      <w:rPr>
        <w:lang w:val="en-US"/>
      </w:rPr>
    </w:pPr>
  </w:p>
  <w:p w:rsidR="004E1F77" w:rsidRPr="003B1A2B" w:rsidRDefault="004E1F77" w:rsidP="006D084D">
    <w:pPr>
      <w:rPr>
        <w:lang w:val="en-US"/>
      </w:rPr>
    </w:pPr>
  </w:p>
  <w:p w:rsidR="004E1F77" w:rsidRPr="00F53DBB" w:rsidRDefault="004E1F77" w:rsidP="006D084D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4E1F77" w:rsidRPr="0040293A" w:rsidRDefault="004E1F77" w:rsidP="006D084D">
    <w:pPr>
      <w:pStyle w:val="utrang"/>
      <w:rPr>
        <w:rFonts w:eastAsia="Tahoma"/>
      </w:rPr>
    </w:pPr>
  </w:p>
  <w:p w:rsidR="004E1F77" w:rsidRPr="006D084D" w:rsidRDefault="004E1F77" w:rsidP="00C25BB4">
    <w:pPr>
      <w:pStyle w:val="utrang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77" w:rsidRDefault="004E1F77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F77" w:rsidRDefault="004E1F77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4E1F77" w:rsidTr="008D3541">
      <w:tc>
        <w:tcPr>
          <w:tcW w:w="6623" w:type="dxa"/>
          <w:shd w:val="clear" w:color="auto" w:fill="auto"/>
        </w:tcPr>
        <w:p w:rsidR="004E1F77" w:rsidRPr="008D3541" w:rsidRDefault="004E1F77">
          <w:pPr>
            <w:pStyle w:val="utrang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&lt;Tên đề tài&gt;</w:t>
          </w:r>
        </w:p>
      </w:tc>
      <w:tc>
        <w:tcPr>
          <w:tcW w:w="2845" w:type="dxa"/>
          <w:shd w:val="clear" w:color="auto" w:fill="auto"/>
        </w:tcPr>
        <w:p w:rsidR="004E1F77" w:rsidRPr="008D3541" w:rsidRDefault="004E1F77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Pr="008D3541">
            <w:rPr>
              <w:color w:val="0000FF"/>
              <w:lang w:val="en-US"/>
            </w:rPr>
            <w:t>&lt;x.y&gt;</w:t>
          </w:r>
        </w:p>
      </w:tc>
    </w:tr>
    <w:tr w:rsidR="004E1F77" w:rsidTr="008D3541">
      <w:tc>
        <w:tcPr>
          <w:tcW w:w="6623" w:type="dxa"/>
          <w:shd w:val="clear" w:color="auto" w:fill="auto"/>
        </w:tcPr>
        <w:p w:rsidR="004E1F77" w:rsidRPr="008D3541" w:rsidRDefault="004E1F77" w:rsidP="00D328EA">
          <w:pPr>
            <w:pStyle w:val="utrang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4E1F77" w:rsidRPr="008D3541" w:rsidRDefault="004E1F77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Pr="008D3541">
            <w:rPr>
              <w:color w:val="0000FF"/>
              <w:lang w:val="en-US"/>
            </w:rPr>
            <w:t>&lt;dd/mm/yyyy&gt;</w:t>
          </w:r>
        </w:p>
      </w:tc>
    </w:tr>
  </w:tbl>
  <w:p w:rsidR="004E1F77" w:rsidRPr="007A1DE8" w:rsidRDefault="004E1F77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151F"/>
    <w:rsid w:val="000519D9"/>
    <w:rsid w:val="00081D60"/>
    <w:rsid w:val="000C0CA8"/>
    <w:rsid w:val="000E0C62"/>
    <w:rsid w:val="000F39CB"/>
    <w:rsid w:val="002079A5"/>
    <w:rsid w:val="00213ECB"/>
    <w:rsid w:val="002160F2"/>
    <w:rsid w:val="00221A67"/>
    <w:rsid w:val="00280738"/>
    <w:rsid w:val="002A135E"/>
    <w:rsid w:val="00301562"/>
    <w:rsid w:val="0031511D"/>
    <w:rsid w:val="003548A8"/>
    <w:rsid w:val="003701D7"/>
    <w:rsid w:val="003747E6"/>
    <w:rsid w:val="003B4335"/>
    <w:rsid w:val="003C1DDA"/>
    <w:rsid w:val="003C2F0F"/>
    <w:rsid w:val="004176B5"/>
    <w:rsid w:val="00422187"/>
    <w:rsid w:val="0042332C"/>
    <w:rsid w:val="00435847"/>
    <w:rsid w:val="00486DFE"/>
    <w:rsid w:val="004B7CC9"/>
    <w:rsid w:val="004E1F77"/>
    <w:rsid w:val="004E4257"/>
    <w:rsid w:val="004F63E9"/>
    <w:rsid w:val="00551795"/>
    <w:rsid w:val="00574135"/>
    <w:rsid w:val="005802A5"/>
    <w:rsid w:val="0060493B"/>
    <w:rsid w:val="006257BE"/>
    <w:rsid w:val="006571DE"/>
    <w:rsid w:val="00665021"/>
    <w:rsid w:val="00670106"/>
    <w:rsid w:val="006855DC"/>
    <w:rsid w:val="006D084D"/>
    <w:rsid w:val="006E420F"/>
    <w:rsid w:val="006E56E2"/>
    <w:rsid w:val="007338F6"/>
    <w:rsid w:val="007678A7"/>
    <w:rsid w:val="007A1DE8"/>
    <w:rsid w:val="007F21C9"/>
    <w:rsid w:val="008243D9"/>
    <w:rsid w:val="00834ED7"/>
    <w:rsid w:val="008517BD"/>
    <w:rsid w:val="008D3541"/>
    <w:rsid w:val="008D726E"/>
    <w:rsid w:val="008E5F6E"/>
    <w:rsid w:val="00984338"/>
    <w:rsid w:val="0099744F"/>
    <w:rsid w:val="009B2AFC"/>
    <w:rsid w:val="009F47F5"/>
    <w:rsid w:val="00A077C4"/>
    <w:rsid w:val="00A23833"/>
    <w:rsid w:val="00A27760"/>
    <w:rsid w:val="00A32A6A"/>
    <w:rsid w:val="00A544E7"/>
    <w:rsid w:val="00A55630"/>
    <w:rsid w:val="00A638EF"/>
    <w:rsid w:val="00A877F3"/>
    <w:rsid w:val="00A97060"/>
    <w:rsid w:val="00B871C5"/>
    <w:rsid w:val="00B907EB"/>
    <w:rsid w:val="00BB5444"/>
    <w:rsid w:val="00BF2301"/>
    <w:rsid w:val="00C14AB8"/>
    <w:rsid w:val="00C25BB4"/>
    <w:rsid w:val="00C45D63"/>
    <w:rsid w:val="00C74D6D"/>
    <w:rsid w:val="00CA52C8"/>
    <w:rsid w:val="00D047FB"/>
    <w:rsid w:val="00D04A68"/>
    <w:rsid w:val="00D234F3"/>
    <w:rsid w:val="00D328EA"/>
    <w:rsid w:val="00D538E0"/>
    <w:rsid w:val="00DA2A6D"/>
    <w:rsid w:val="00DC363E"/>
    <w:rsid w:val="00DD57E3"/>
    <w:rsid w:val="00DE513C"/>
    <w:rsid w:val="00E21C01"/>
    <w:rsid w:val="00E95D0C"/>
    <w:rsid w:val="00EB7506"/>
    <w:rsid w:val="00F915B4"/>
    <w:rsid w:val="00F93BD1"/>
    <w:rsid w:val="00F95667"/>
    <w:rsid w:val="00F97863"/>
    <w:rsid w:val="00FA2327"/>
    <w:rsid w:val="00FA708E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254057"/>
  <w15:docId w15:val="{16557A4A-DB7E-4075-AAFC-18905C57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088B-C85E-4B02-B897-1E90CC67C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176</TotalTime>
  <Pages>10</Pages>
  <Words>1187</Words>
  <Characters>6769</Characters>
  <Application>Microsoft Office Word</Application>
  <DocSecurity>0</DocSecurity>
  <Lines>56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7941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TƯỜNG QUI</cp:lastModifiedBy>
  <cp:revision>38</cp:revision>
  <cp:lastPrinted>2013-12-07T15:58:00Z</cp:lastPrinted>
  <dcterms:created xsi:type="dcterms:W3CDTF">2013-10-13T11:14:00Z</dcterms:created>
  <dcterms:modified xsi:type="dcterms:W3CDTF">2019-05-17T01:19:00Z</dcterms:modified>
</cp:coreProperties>
</file>