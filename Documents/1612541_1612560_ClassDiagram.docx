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37628A" w:rsidP="0037628A">
      <w:pPr>
        <w:pStyle w:val="Tiu"/>
        <w:jc w:val="right"/>
        <w:rPr>
          <w:lang w:val="en-US"/>
        </w:rPr>
      </w:pPr>
    </w:p>
    <w:p w:rsidR="0037628A" w:rsidRDefault="00FD06E2" w:rsidP="0037628A">
      <w:pPr>
        <w:pStyle w:val="Tiu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B15D12">
        <w:rPr>
          <w:lang w:val="en-US"/>
        </w:rPr>
        <w:t>&lt;</w:t>
      </w:r>
      <w:r w:rsidR="007F26C5" w:rsidRPr="00280580">
        <w:rPr>
          <w:lang w:val="en-US"/>
        </w:rPr>
        <w:t>Quản lý nhà sách</w:t>
      </w:r>
      <w:r w:rsidR="00B15D12">
        <w:rPr>
          <w:lang w:val="en-US"/>
        </w:rPr>
        <w:t>&gt;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B15D12" w:rsidP="0037628A">
      <w:pPr>
        <w:jc w:val="right"/>
        <w:rPr>
          <w:rFonts w:ascii="Arial" w:hAnsi="Arial"/>
          <w:sz w:val="34"/>
          <w:szCs w:val="30"/>
          <w:lang w:val="en-US"/>
        </w:rPr>
      </w:pPr>
      <w:r>
        <w:rPr>
          <w:rFonts w:ascii="Arial" w:hAnsi="Arial"/>
          <w:sz w:val="34"/>
          <w:szCs w:val="30"/>
          <w:lang w:val="en-US"/>
        </w:rPr>
        <w:t>&lt;</w:t>
      </w:r>
      <w:r w:rsidR="0037628A"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EF4C99" w:rsidRPr="006B59DA">
        <w:rPr>
          <w:rFonts w:ascii="Arial" w:hAnsi="Arial"/>
          <w:sz w:val="34"/>
          <w:szCs w:val="30"/>
          <w:lang w:val="en-US"/>
        </w:rPr>
        <w:t>1</w:t>
      </w:r>
      <w:r w:rsidR="0037628A" w:rsidRPr="006B59DA">
        <w:rPr>
          <w:rFonts w:ascii="Arial" w:hAnsi="Arial"/>
          <w:sz w:val="34"/>
          <w:szCs w:val="30"/>
          <w:lang w:val="en-US"/>
        </w:rPr>
        <w:t>.</w:t>
      </w:r>
      <w:r w:rsidR="00EF4C99" w:rsidRPr="006B59DA">
        <w:rPr>
          <w:rFonts w:ascii="Arial" w:hAnsi="Arial"/>
          <w:sz w:val="34"/>
          <w:szCs w:val="30"/>
          <w:lang w:val="en-US"/>
        </w:rPr>
        <w:t>0</w:t>
      </w:r>
      <w:r>
        <w:rPr>
          <w:rFonts w:ascii="Arial" w:hAnsi="Arial"/>
          <w:sz w:val="34"/>
          <w:szCs w:val="30"/>
          <w:lang w:val="en-US"/>
        </w:rPr>
        <w:t>&gt;</w:t>
      </w:r>
    </w:p>
    <w:p w:rsidR="0037628A" w:rsidRDefault="0037628A" w:rsidP="0037628A">
      <w:pPr>
        <w:pStyle w:val="Tiu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1B3140" w:rsidRDefault="001B3140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&lt;1612541 – Lê Tường Qui&gt;</w:t>
      </w:r>
    </w:p>
    <w:p w:rsidR="001B3140" w:rsidRDefault="001B3140" w:rsidP="001B3140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280580">
        <w:rPr>
          <w:rFonts w:ascii="Arial" w:hAnsi="Arial" w:cs="Arial"/>
          <w:sz w:val="30"/>
          <w:szCs w:val="30"/>
          <w:lang w:val="en-US"/>
        </w:rPr>
        <w:t>&lt;1612560 – Trịnh Nhất Sinh&gt;</w:t>
      </w:r>
    </w:p>
    <w:p w:rsidR="001B3140" w:rsidRDefault="001B3140" w:rsidP="001B3140">
      <w:pPr>
        <w:rPr>
          <w:lang w:val="en-US"/>
        </w:rPr>
      </w:pPr>
      <w:r>
        <w:rPr>
          <w:lang w:val="en-US"/>
        </w:rPr>
        <w:br w:type="page"/>
      </w:r>
    </w:p>
    <w:p w:rsidR="001B3140" w:rsidRPr="00280580" w:rsidRDefault="001B3140" w:rsidP="001B3140">
      <w:pPr>
        <w:jc w:val="center"/>
        <w:rPr>
          <w:rFonts w:ascii="Arial" w:hAnsi="Arial" w:cs="Arial"/>
          <w:sz w:val="30"/>
          <w:szCs w:val="30"/>
          <w:lang w:val="en-US"/>
        </w:rPr>
      </w:pP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15/04/2019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Phiên bản đầu tiên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6B59DA" w:rsidRDefault="003C5427" w:rsidP="00565DFE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 w:rsidRPr="006B59DA">
              <w:rPr>
                <w:rFonts w:eastAsia="SimSun"/>
                <w:lang w:val="en-US"/>
              </w:rPr>
              <w:t>Lê Tường Qui, Trịnh Nhất Sinh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u"/>
        <w:jc w:val="both"/>
        <w:rPr>
          <w:lang w:val="en-US"/>
        </w:rPr>
      </w:pPr>
    </w:p>
    <w:p w:rsidR="005E2817" w:rsidRDefault="007A1DE8" w:rsidP="005E2817">
      <w:pPr>
        <w:pStyle w:val="Tiu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46558C" w:rsidRDefault="005E2817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6375837" w:history="1">
        <w:r w:rsidR="0046558C" w:rsidRPr="00EB56C2">
          <w:rPr>
            <w:rStyle w:val="Siuktni"/>
            <w:noProof/>
          </w:rPr>
          <w:t>1.</w:t>
        </w:r>
        <w:r w:rsidR="0046558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6558C" w:rsidRPr="00EB56C2">
          <w:rPr>
            <w:rStyle w:val="Siuktni"/>
            <w:noProof/>
          </w:rPr>
          <w:t xml:space="preserve">Sơ đồ lớp </w:t>
        </w:r>
        <w:r w:rsidR="0046558C" w:rsidRPr="00EB56C2">
          <w:rPr>
            <w:rStyle w:val="Siuktni"/>
            <w:noProof/>
            <w:lang w:val="en-US"/>
          </w:rPr>
          <w:t>(</w:t>
        </w:r>
        <w:r w:rsidR="0046558C" w:rsidRPr="00EB56C2">
          <w:rPr>
            <w:rStyle w:val="Siuktni"/>
            <w:noProof/>
          </w:rPr>
          <w:t>mức phân tích</w:t>
        </w:r>
        <w:r w:rsidR="0046558C" w:rsidRPr="00EB56C2">
          <w:rPr>
            <w:rStyle w:val="Siuktni"/>
            <w:noProof/>
            <w:lang w:val="en-US"/>
          </w:rPr>
          <w:t>)</w:t>
        </w:r>
        <w:r w:rsidR="0046558C">
          <w:rPr>
            <w:noProof/>
            <w:webHidden/>
          </w:rPr>
          <w:tab/>
        </w:r>
        <w:r w:rsidR="0046558C">
          <w:rPr>
            <w:noProof/>
            <w:webHidden/>
          </w:rPr>
          <w:fldChar w:fldCharType="begin"/>
        </w:r>
        <w:r w:rsidR="0046558C">
          <w:rPr>
            <w:noProof/>
            <w:webHidden/>
          </w:rPr>
          <w:instrText xml:space="preserve"> PAGEREF _Toc6375837 \h </w:instrText>
        </w:r>
        <w:r w:rsidR="0046558C">
          <w:rPr>
            <w:noProof/>
            <w:webHidden/>
          </w:rPr>
        </w:r>
        <w:r w:rsidR="0046558C">
          <w:rPr>
            <w:noProof/>
            <w:webHidden/>
          </w:rPr>
          <w:fldChar w:fldCharType="separate"/>
        </w:r>
        <w:r w:rsidR="0046558C">
          <w:rPr>
            <w:noProof/>
            <w:webHidden/>
          </w:rPr>
          <w:t>4</w:t>
        </w:r>
        <w:r w:rsidR="0046558C">
          <w:rPr>
            <w:noProof/>
            <w:webHidden/>
          </w:rPr>
          <w:fldChar w:fldCharType="end"/>
        </w:r>
      </w:hyperlink>
    </w:p>
    <w:p w:rsidR="0046558C" w:rsidRDefault="00611B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38" w:history="1">
        <w:r w:rsidR="0046558C" w:rsidRPr="00EB56C2">
          <w:rPr>
            <w:rStyle w:val="Siuktni"/>
            <w:noProof/>
          </w:rPr>
          <w:t>1.1</w:t>
        </w:r>
        <w:r w:rsidR="0046558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6558C" w:rsidRPr="00EB56C2">
          <w:rPr>
            <w:rStyle w:val="Siuktni"/>
            <w:noProof/>
          </w:rPr>
          <w:t>Sơ đồ lớp (mức phân tích)</w:t>
        </w:r>
        <w:r w:rsidR="0046558C">
          <w:rPr>
            <w:noProof/>
            <w:webHidden/>
          </w:rPr>
          <w:tab/>
        </w:r>
        <w:r w:rsidR="0046558C">
          <w:rPr>
            <w:noProof/>
            <w:webHidden/>
          </w:rPr>
          <w:fldChar w:fldCharType="begin"/>
        </w:r>
        <w:r w:rsidR="0046558C">
          <w:rPr>
            <w:noProof/>
            <w:webHidden/>
          </w:rPr>
          <w:instrText xml:space="preserve"> PAGEREF _Toc6375838 \h </w:instrText>
        </w:r>
        <w:r w:rsidR="0046558C">
          <w:rPr>
            <w:noProof/>
            <w:webHidden/>
          </w:rPr>
        </w:r>
        <w:r w:rsidR="0046558C">
          <w:rPr>
            <w:noProof/>
            <w:webHidden/>
          </w:rPr>
          <w:fldChar w:fldCharType="separate"/>
        </w:r>
        <w:r w:rsidR="0046558C">
          <w:rPr>
            <w:noProof/>
            <w:webHidden/>
          </w:rPr>
          <w:t>4</w:t>
        </w:r>
        <w:r w:rsidR="0046558C">
          <w:rPr>
            <w:noProof/>
            <w:webHidden/>
          </w:rPr>
          <w:fldChar w:fldCharType="end"/>
        </w:r>
      </w:hyperlink>
    </w:p>
    <w:p w:rsidR="0046558C" w:rsidRDefault="00611B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39" w:history="1">
        <w:r w:rsidR="0046558C" w:rsidRPr="00EB56C2">
          <w:rPr>
            <w:rStyle w:val="Siuktni"/>
            <w:noProof/>
          </w:rPr>
          <w:t>1.2</w:t>
        </w:r>
        <w:r w:rsidR="0046558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6558C" w:rsidRPr="00EB56C2">
          <w:rPr>
            <w:rStyle w:val="Siuktni"/>
            <w:noProof/>
          </w:rPr>
          <w:t>Danh sách các lớp đối tượng và quan hệ</w:t>
        </w:r>
        <w:r w:rsidR="0046558C">
          <w:rPr>
            <w:noProof/>
            <w:webHidden/>
          </w:rPr>
          <w:tab/>
        </w:r>
        <w:r w:rsidR="0046558C">
          <w:rPr>
            <w:noProof/>
            <w:webHidden/>
          </w:rPr>
          <w:fldChar w:fldCharType="begin"/>
        </w:r>
        <w:r w:rsidR="0046558C">
          <w:rPr>
            <w:noProof/>
            <w:webHidden/>
          </w:rPr>
          <w:instrText xml:space="preserve"> PAGEREF _Toc6375839 \h </w:instrText>
        </w:r>
        <w:r w:rsidR="0046558C">
          <w:rPr>
            <w:noProof/>
            <w:webHidden/>
          </w:rPr>
        </w:r>
        <w:r w:rsidR="0046558C">
          <w:rPr>
            <w:noProof/>
            <w:webHidden/>
          </w:rPr>
          <w:fldChar w:fldCharType="separate"/>
        </w:r>
        <w:r w:rsidR="0046558C">
          <w:rPr>
            <w:noProof/>
            <w:webHidden/>
          </w:rPr>
          <w:t>5</w:t>
        </w:r>
        <w:r w:rsidR="0046558C">
          <w:rPr>
            <w:noProof/>
            <w:webHidden/>
          </w:rPr>
          <w:fldChar w:fldCharType="end"/>
        </w:r>
      </w:hyperlink>
    </w:p>
    <w:p w:rsidR="0046558C" w:rsidRDefault="00611B35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40" w:history="1">
        <w:r w:rsidR="0046558C" w:rsidRPr="00EB56C2">
          <w:rPr>
            <w:rStyle w:val="Siuktni"/>
            <w:noProof/>
          </w:rPr>
          <w:t>1.3</w:t>
        </w:r>
        <w:r w:rsidR="0046558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6558C" w:rsidRPr="00EB56C2">
          <w:rPr>
            <w:rStyle w:val="Siuktni"/>
            <w:noProof/>
          </w:rPr>
          <w:t>Mô tả chi tiết từng lớp đối tượng</w:t>
        </w:r>
        <w:r w:rsidR="0046558C">
          <w:rPr>
            <w:noProof/>
            <w:webHidden/>
          </w:rPr>
          <w:tab/>
        </w:r>
        <w:r w:rsidR="0046558C">
          <w:rPr>
            <w:noProof/>
            <w:webHidden/>
          </w:rPr>
          <w:fldChar w:fldCharType="begin"/>
        </w:r>
        <w:r w:rsidR="0046558C">
          <w:rPr>
            <w:noProof/>
            <w:webHidden/>
          </w:rPr>
          <w:instrText xml:space="preserve"> PAGEREF _Toc6375840 \h </w:instrText>
        </w:r>
        <w:r w:rsidR="0046558C">
          <w:rPr>
            <w:noProof/>
            <w:webHidden/>
          </w:rPr>
        </w:r>
        <w:r w:rsidR="0046558C">
          <w:rPr>
            <w:noProof/>
            <w:webHidden/>
          </w:rPr>
          <w:fldChar w:fldCharType="separate"/>
        </w:r>
        <w:r w:rsidR="0046558C">
          <w:rPr>
            <w:noProof/>
            <w:webHidden/>
          </w:rPr>
          <w:t>6</w:t>
        </w:r>
        <w:r w:rsidR="0046558C">
          <w:rPr>
            <w:noProof/>
            <w:webHidden/>
          </w:rPr>
          <w:fldChar w:fldCharType="end"/>
        </w:r>
      </w:hyperlink>
    </w:p>
    <w:p w:rsidR="0046558C" w:rsidRDefault="00611B35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6375841" w:history="1">
        <w:r w:rsidR="0046558C" w:rsidRPr="00EB56C2">
          <w:rPr>
            <w:rStyle w:val="Siuktni"/>
            <w:noProof/>
          </w:rPr>
          <w:t>2.</w:t>
        </w:r>
        <w:r w:rsidR="0046558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6558C" w:rsidRPr="00EB56C2">
          <w:rPr>
            <w:rStyle w:val="Siuktni"/>
            <w:noProof/>
          </w:rPr>
          <w:t>Sơ đồ trạng thái</w:t>
        </w:r>
        <w:r w:rsidR="0046558C">
          <w:rPr>
            <w:noProof/>
            <w:webHidden/>
          </w:rPr>
          <w:tab/>
        </w:r>
        <w:r w:rsidR="0046558C">
          <w:rPr>
            <w:noProof/>
            <w:webHidden/>
          </w:rPr>
          <w:fldChar w:fldCharType="begin"/>
        </w:r>
        <w:r w:rsidR="0046558C">
          <w:rPr>
            <w:noProof/>
            <w:webHidden/>
          </w:rPr>
          <w:instrText xml:space="preserve"> PAGEREF _Toc6375841 \h </w:instrText>
        </w:r>
        <w:r w:rsidR="0046558C">
          <w:rPr>
            <w:noProof/>
            <w:webHidden/>
          </w:rPr>
        </w:r>
        <w:r w:rsidR="0046558C">
          <w:rPr>
            <w:noProof/>
            <w:webHidden/>
          </w:rPr>
          <w:fldChar w:fldCharType="separate"/>
        </w:r>
        <w:r w:rsidR="0046558C">
          <w:rPr>
            <w:noProof/>
            <w:webHidden/>
          </w:rPr>
          <w:t>20</w:t>
        </w:r>
        <w:r w:rsidR="0046558C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ThnVnban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u1"/>
      </w:pPr>
      <w:r>
        <w:br w:type="page"/>
      </w:r>
      <w:bookmarkStart w:id="0" w:name="_Toc167699049"/>
      <w:bookmarkStart w:id="1" w:name="_Toc6375837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:rsidR="00FD06E2" w:rsidRDefault="00FD06E2" w:rsidP="00FD06E2">
      <w:pPr>
        <w:pStyle w:val="u2"/>
      </w:pPr>
      <w:bookmarkStart w:id="2" w:name="_Toc6375838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:rsidR="004E7C9E" w:rsidRPr="004E7C9E" w:rsidRDefault="004E7C9E" w:rsidP="004E7C9E"/>
    <w:p w:rsidR="003B3768" w:rsidRDefault="004B3508">
      <w:pPr>
        <w:widowControl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239395</wp:posOffset>
            </wp:positionV>
            <wp:extent cx="7775575" cy="6576060"/>
            <wp:effectExtent l="0" t="0" r="0" b="0"/>
            <wp:wrapSquare wrapText="bothSides"/>
            <wp:docPr id="4" name="Hình ảnh 4" descr="Ảnh có chứa ký hiệu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dolop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768">
        <w:br w:type="page"/>
      </w:r>
    </w:p>
    <w:p w:rsidR="003B3768" w:rsidRDefault="003B3768">
      <w:pPr>
        <w:widowControl/>
        <w:rPr>
          <w:rFonts w:ascii="Arial" w:hAnsi="Arial"/>
          <w:b/>
          <w:sz w:val="22"/>
        </w:rPr>
      </w:pPr>
      <w:bookmarkStart w:id="3" w:name="_GoBack"/>
      <w:r>
        <w:rPr>
          <w:rFonts w:ascii="Arial" w:hAnsi="Arial"/>
          <w:b/>
          <w:noProof/>
          <w:sz w:val="22"/>
        </w:rPr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560070</wp:posOffset>
            </wp:positionV>
            <wp:extent cx="7528560" cy="6789420"/>
            <wp:effectExtent l="0" t="0" r="0" b="0"/>
            <wp:wrapSquare wrapText="bothSides"/>
            <wp:docPr id="7" name="Hình ảnh 7" descr="Ảnh có chứa tườ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dolop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>
        <w:rPr>
          <w:rFonts w:ascii="Arial" w:hAnsi="Arial"/>
          <w:b/>
          <w:sz w:val="22"/>
        </w:rPr>
        <w:br w:type="page"/>
      </w: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3B3768" w:rsidRPr="003B3768" w:rsidRDefault="003B3768" w:rsidP="003B3768">
      <w:pPr>
        <w:rPr>
          <w:rFonts w:ascii="Arial" w:hAnsi="Arial"/>
          <w:sz w:val="22"/>
        </w:rPr>
      </w:pPr>
    </w:p>
    <w:p w:rsidR="004E7C9E" w:rsidRDefault="004E7C9E">
      <w:pPr>
        <w:widowControl/>
        <w:rPr>
          <w:rFonts w:ascii="Arial" w:hAnsi="Arial"/>
          <w:b/>
          <w:sz w:val="22"/>
        </w:rPr>
      </w:pPr>
    </w:p>
    <w:p w:rsidR="00FD06E2" w:rsidRDefault="00FD06E2" w:rsidP="00FD06E2">
      <w:pPr>
        <w:pStyle w:val="u2"/>
      </w:pPr>
      <w:bookmarkStart w:id="4" w:name="_Toc6375839"/>
      <w:r>
        <w:t>Danh sách các lớp đối tượng và quan hệ</w:t>
      </w:r>
      <w:bookmarkEnd w:id="4"/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ThnVnban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ThnVnban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ThnVnban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1E60BC" w:rsidRDefault="001E60B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1E60BC" w:rsidRDefault="001E60B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</w:tc>
        <w:tc>
          <w:tcPr>
            <w:tcW w:w="2110" w:type="dxa"/>
          </w:tcPr>
          <w:p w:rsidR="00FD06E2" w:rsidRPr="001E60BC" w:rsidRDefault="008E1F34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FD06E2" w:rsidRPr="001E60BC" w:rsidRDefault="001E60BC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cha chứa thông tin chung của lớp Employee và lớp Customer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Lớp lưu thông tin của nhân viên 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thông tin của khách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Employee_Role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thông tin về chức vụ của nhân viên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lưu thông tin về tài khoản của nhân viên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Lớp quản lý kế thừa từ lớp Employee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Salesman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bán hàng kế thừa từ lớp Employee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của sách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BookTransaction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Book lưu thêm thông tin số lượng và tổng tiền của sách trong giao dịch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Giỏ hàng lưu List sách được chọn để thanh toán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BaseReceipt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Lưu lại những thông tin chung trong </w:t>
            </w:r>
            <w:r>
              <w:rPr>
                <w:lang w:val="en-US"/>
              </w:rPr>
              <w:lastRenderedPageBreak/>
              <w:t>giao dịch là lớp cha của lớp Bill và lớp BookReceipt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của hóa đơn khi thanh toán cho khách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BookReceipt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thông tin của phiếu nhập sách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DiscoutCode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Lưu mã khuyến mãi áp dụng cho cửa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ComboCode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khuyến mãi compo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NormalCode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mã khuyến mãi thường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BookStore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Thể hiện duy nhất của cửa hàng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ReportDate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 doanh thu theo ngày</w:t>
            </w:r>
          </w:p>
        </w:tc>
      </w:tr>
      <w:tr w:rsidR="008E1F34">
        <w:tc>
          <w:tcPr>
            <w:tcW w:w="801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10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ReportMonth</w:t>
            </w:r>
          </w:p>
        </w:tc>
        <w:tc>
          <w:tcPr>
            <w:tcW w:w="2110" w:type="dxa"/>
          </w:tcPr>
          <w:p w:rsidR="008E1F34" w:rsidRDefault="008E1F34" w:rsidP="008E1F34">
            <w:r w:rsidRPr="00891D3D"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8E1F34" w:rsidRDefault="008E1F34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Báo cáo doanh thu theo tháng của cửa hàng</w:t>
            </w:r>
          </w:p>
        </w:tc>
      </w:tr>
      <w:tr w:rsidR="007E27CA">
        <w:tc>
          <w:tcPr>
            <w:tcW w:w="801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10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Làm việc ở</w:t>
            </w:r>
          </w:p>
        </w:tc>
        <w:tc>
          <w:tcPr>
            <w:tcW w:w="2110" w:type="dxa"/>
          </w:tcPr>
          <w:p w:rsidR="007E27CA" w:rsidRPr="00891D3D" w:rsidRDefault="007E27CA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(Employee ) là việc ở của hàng (BookStore)</w:t>
            </w:r>
          </w:p>
        </w:tc>
      </w:tr>
      <w:tr w:rsidR="007E27CA">
        <w:tc>
          <w:tcPr>
            <w:tcW w:w="801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10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Thanh toán</w:t>
            </w:r>
          </w:p>
        </w:tc>
        <w:tc>
          <w:tcPr>
            <w:tcW w:w="2110" w:type="dxa"/>
          </w:tcPr>
          <w:p w:rsidR="007E27CA" w:rsidRDefault="007E27CA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Salesman là người thanh toán hóa đơn (Bill)</w:t>
            </w:r>
          </w:p>
        </w:tc>
      </w:tr>
      <w:tr w:rsidR="007E27CA">
        <w:tc>
          <w:tcPr>
            <w:tcW w:w="801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10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mua</w:t>
            </w:r>
          </w:p>
        </w:tc>
        <w:tc>
          <w:tcPr>
            <w:tcW w:w="2110" w:type="dxa"/>
          </w:tcPr>
          <w:p w:rsidR="007E27CA" w:rsidRDefault="007E27CA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7E27CA" w:rsidRDefault="007E27CA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(Customer) là người mua sách và có hóa đơn (Bill)</w:t>
            </w:r>
          </w:p>
        </w:tc>
      </w:tr>
      <w:tr w:rsidR="00BF14B2">
        <w:tc>
          <w:tcPr>
            <w:tcW w:w="801" w:type="dxa"/>
          </w:tcPr>
          <w:p w:rsidR="00BF14B2" w:rsidRDefault="00BF14B2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10" w:type="dxa"/>
          </w:tcPr>
          <w:p w:rsidR="00BF14B2" w:rsidRDefault="00BF14B2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nhập sách</w:t>
            </w:r>
          </w:p>
        </w:tc>
        <w:tc>
          <w:tcPr>
            <w:tcW w:w="2110" w:type="dxa"/>
          </w:tcPr>
          <w:p w:rsidR="00BF14B2" w:rsidRDefault="00BF14B2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BF14B2" w:rsidRDefault="00BF14B2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Quản lý (Manager) là người nhập sách trong phiếu nhập sách (BookReceipt)</w:t>
            </w:r>
          </w:p>
        </w:tc>
      </w:tr>
      <w:tr w:rsidR="00910585">
        <w:tc>
          <w:tcPr>
            <w:tcW w:w="801" w:type="dxa"/>
          </w:tcPr>
          <w:p w:rsidR="00910585" w:rsidRDefault="00910585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10" w:type="dxa"/>
          </w:tcPr>
          <w:p w:rsidR="00910585" w:rsidRDefault="00910585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khách hàng </w:t>
            </w:r>
          </w:p>
        </w:tc>
        <w:tc>
          <w:tcPr>
            <w:tcW w:w="2110" w:type="dxa"/>
          </w:tcPr>
          <w:p w:rsidR="00910585" w:rsidRDefault="00910585" w:rsidP="008E1F34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3847" w:type="dxa"/>
          </w:tcPr>
          <w:p w:rsidR="00910585" w:rsidRDefault="00910585" w:rsidP="008E1F3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(Customer) là khách hàng của cửa hàng (BookStore)</w:t>
            </w:r>
          </w:p>
        </w:tc>
      </w:tr>
    </w:tbl>
    <w:p w:rsidR="00FD06E2" w:rsidRDefault="00FD06E2" w:rsidP="00FD06E2">
      <w:pPr>
        <w:pStyle w:val="u2"/>
      </w:pPr>
      <w:bookmarkStart w:id="5" w:name="_Toc6375840"/>
      <w:r>
        <w:t>Mô tả chi tiết từng lớp đối tượng</w:t>
      </w:r>
      <w:bookmarkEnd w:id="5"/>
    </w:p>
    <w:p w:rsidR="00FD06E2" w:rsidRDefault="00F564DB" w:rsidP="00F564DB">
      <w:pPr>
        <w:pStyle w:val="u3"/>
        <w:rPr>
          <w:lang w:val="en-US"/>
        </w:rPr>
      </w:pPr>
      <w:r>
        <w:rPr>
          <w:lang w:val="en-US"/>
        </w:rPr>
        <w:t>Lớp People</w:t>
      </w:r>
    </w:p>
    <w:p w:rsidR="00204D3C" w:rsidRPr="00204D3C" w:rsidRDefault="00204D3C" w:rsidP="00204D3C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63B6E">
        <w:tc>
          <w:tcPr>
            <w:tcW w:w="758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>
        <w:tc>
          <w:tcPr>
            <w:tcW w:w="758" w:type="dxa"/>
          </w:tcPr>
          <w:p w:rsidR="00363B6E" w:rsidRP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63B6E" w:rsidRP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363B6E" w:rsidRPr="00363B6E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63B6E" w:rsidRDefault="00363B6E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63B6E" w:rsidRP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F564DB">
        <w:tc>
          <w:tcPr>
            <w:tcW w:w="758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564DB" w:rsidRDefault="00F564DB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</w:tc>
      </w:tr>
      <w:tr w:rsidR="00F564DB">
        <w:tc>
          <w:tcPr>
            <w:tcW w:w="758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564DB" w:rsidRDefault="00F564DB" w:rsidP="00FD06E2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564DB" w:rsidRDefault="00F564DB" w:rsidP="00FD06E2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5D584F">
        <w:tc>
          <w:tcPr>
            <w:tcW w:w="758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5D584F" w:rsidRPr="00363B6E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D584F" w:rsidRDefault="005D584F" w:rsidP="005D58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</w:t>
            </w:r>
          </w:p>
        </w:tc>
      </w:tr>
      <w:tr w:rsidR="005D584F">
        <w:tc>
          <w:tcPr>
            <w:tcW w:w="758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D584F" w:rsidRDefault="005D584F" w:rsidP="005D58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</w:tr>
      <w:tr w:rsidR="005D584F">
        <w:tc>
          <w:tcPr>
            <w:tcW w:w="758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5D584F" w:rsidRDefault="005D584F" w:rsidP="005D58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D584F" w:rsidRDefault="005D584F" w:rsidP="005D58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</w:t>
            </w:r>
          </w:p>
        </w:tc>
      </w:tr>
    </w:tbl>
    <w:p w:rsidR="00204D3C" w:rsidRDefault="00204D3C" w:rsidP="00204D3C">
      <w:pPr>
        <w:rPr>
          <w:lang w:val="en-US"/>
        </w:rPr>
      </w:pPr>
      <w:bookmarkStart w:id="6" w:name="_Toc167699050"/>
    </w:p>
    <w:p w:rsidR="00204D3C" w:rsidRPr="00FA1EB0" w:rsidRDefault="007F5B95" w:rsidP="00204D3C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151B9" w:rsidTr="006634D9">
        <w:tc>
          <w:tcPr>
            <w:tcW w:w="758" w:type="dxa"/>
          </w:tcPr>
          <w:p w:rsidR="002151B9" w:rsidRPr="00F44EE4" w:rsidRDefault="002151B9" w:rsidP="006634D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151B9" w:rsidRPr="00DF394E" w:rsidRDefault="002151B9" w:rsidP="006634D9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 w:rsidR="00DF394E"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2151B9" w:rsidRPr="00363B6E" w:rsidRDefault="002151B9" w:rsidP="006634D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151B9" w:rsidRPr="00F44EE4" w:rsidRDefault="002151B9" w:rsidP="006634D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151B9" w:rsidRPr="00F44EE4" w:rsidRDefault="002151B9" w:rsidP="006634D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151B9" w:rsidTr="006634D9">
        <w:tc>
          <w:tcPr>
            <w:tcW w:w="758" w:type="dxa"/>
          </w:tcPr>
          <w:p w:rsidR="002151B9" w:rsidRPr="00F564DB" w:rsidRDefault="002151B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151B9" w:rsidRPr="00F564DB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2151B9" w:rsidRPr="00363B6E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51B9" w:rsidRDefault="002151B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151B9" w:rsidRPr="00F564DB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đặt lại ở lớp con</w:t>
            </w:r>
          </w:p>
        </w:tc>
      </w:tr>
      <w:tr w:rsidR="002151B9" w:rsidTr="006634D9">
        <w:tc>
          <w:tcPr>
            <w:tcW w:w="758" w:type="dxa"/>
          </w:tcPr>
          <w:p w:rsidR="002151B9" w:rsidRDefault="002151B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51B9" w:rsidRDefault="002151B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đặt lại ở lớp con</w:t>
            </w:r>
          </w:p>
        </w:tc>
      </w:tr>
      <w:tr w:rsidR="002151B9" w:rsidTr="006634D9">
        <w:tc>
          <w:tcPr>
            <w:tcW w:w="758" w:type="dxa"/>
          </w:tcPr>
          <w:p w:rsidR="002151B9" w:rsidRDefault="002151B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151B9" w:rsidRDefault="002151B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151B9" w:rsidRDefault="00943283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đặt lại ở lớp con</w:t>
            </w:r>
          </w:p>
        </w:tc>
      </w:tr>
    </w:tbl>
    <w:p w:rsidR="00FA1EB0" w:rsidRDefault="00FA1EB0" w:rsidP="00204D3C">
      <w:pPr>
        <w:rPr>
          <w:lang w:val="en-US"/>
        </w:rPr>
      </w:pPr>
    </w:p>
    <w:p w:rsidR="00191476" w:rsidRDefault="00191476" w:rsidP="00191476">
      <w:pPr>
        <w:pStyle w:val="u3"/>
        <w:rPr>
          <w:lang w:val="en-US"/>
        </w:rPr>
      </w:pPr>
      <w:r>
        <w:rPr>
          <w:lang w:val="en-US"/>
        </w:rPr>
        <w:t>Lớp Employee</w:t>
      </w:r>
    </w:p>
    <w:p w:rsidR="00856594" w:rsidRDefault="006C7255" w:rsidP="00856594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People</w:t>
      </w:r>
    </w:p>
    <w:p w:rsidR="00856594" w:rsidRPr="00856594" w:rsidRDefault="00856594" w:rsidP="00856594">
      <w:pPr>
        <w:rPr>
          <w:lang w:val="en-US"/>
        </w:rPr>
      </w:pPr>
    </w:p>
    <w:p w:rsidR="006C7255" w:rsidRPr="00204D3C" w:rsidRDefault="006C7255" w:rsidP="006C7255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C7255" w:rsidTr="006634D9">
        <w:tc>
          <w:tcPr>
            <w:tcW w:w="758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C7255" w:rsidRPr="00363B6E" w:rsidRDefault="006C7255" w:rsidP="006634D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27403" w:rsidTr="006634D9">
        <w:tc>
          <w:tcPr>
            <w:tcW w:w="758" w:type="dxa"/>
          </w:tcPr>
          <w:p w:rsidR="00927403" w:rsidRPr="00F564DB" w:rsidRDefault="00927403" w:rsidP="009274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27403" w:rsidRPr="00F564DB" w:rsidRDefault="00927403" w:rsidP="009274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27403" w:rsidRDefault="00D631B7" w:rsidP="00927403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927403" w:rsidRDefault="00927403" w:rsidP="00927403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27403" w:rsidRPr="00F564DB" w:rsidRDefault="00927403" w:rsidP="00927403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nhân viên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FirstDate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SumDate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ngày làm việc</w:t>
            </w:r>
          </w:p>
        </w:tc>
      </w:tr>
      <w:tr w:rsidR="00D631B7" w:rsidTr="006634D9">
        <w:tc>
          <w:tcPr>
            <w:tcW w:w="758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D631B7" w:rsidRDefault="00D631B7" w:rsidP="00D631B7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66" w:type="dxa"/>
          </w:tcPr>
          <w:p w:rsidR="00D631B7" w:rsidRDefault="00D631B7" w:rsidP="00D631B7">
            <w:r w:rsidRPr="00D156D5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D631B7" w:rsidRDefault="00D631B7" w:rsidP="00D631B7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631B7" w:rsidRDefault="00D631B7" w:rsidP="00D631B7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công việc(bán hàng, quản lý)</w:t>
            </w:r>
          </w:p>
        </w:tc>
      </w:tr>
    </w:tbl>
    <w:p w:rsidR="006C7255" w:rsidRDefault="006C7255" w:rsidP="006C7255">
      <w:pPr>
        <w:rPr>
          <w:lang w:val="en-US"/>
        </w:rPr>
      </w:pPr>
    </w:p>
    <w:p w:rsidR="006C7255" w:rsidRPr="00FA1EB0" w:rsidRDefault="006C7255" w:rsidP="006C7255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C7255" w:rsidTr="006634D9">
        <w:tc>
          <w:tcPr>
            <w:tcW w:w="758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C7255" w:rsidRPr="00DF394E" w:rsidRDefault="006C7255" w:rsidP="006634D9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6C7255" w:rsidRPr="00363B6E" w:rsidRDefault="006C7255" w:rsidP="006634D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C7255" w:rsidRPr="00F44EE4" w:rsidRDefault="006C7255" w:rsidP="006634D9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C7255" w:rsidTr="006634D9">
        <w:tc>
          <w:tcPr>
            <w:tcW w:w="758" w:type="dxa"/>
          </w:tcPr>
          <w:p w:rsidR="006C7255" w:rsidRPr="00F564DB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C7255" w:rsidRPr="00F564DB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6C7255" w:rsidRPr="00363B6E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C7255" w:rsidRDefault="006C7255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C7255" w:rsidRPr="00F564DB" w:rsidRDefault="00016F42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nhân viên mới vào CSDL</w:t>
            </w:r>
          </w:p>
        </w:tc>
      </w:tr>
      <w:tr w:rsidR="006C7255" w:rsidTr="006634D9">
        <w:tc>
          <w:tcPr>
            <w:tcW w:w="758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C7255" w:rsidRDefault="006C7255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C7255" w:rsidRDefault="00016F42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nhân viên trên CSDL</w:t>
            </w:r>
          </w:p>
        </w:tc>
      </w:tr>
      <w:tr w:rsidR="006C7255" w:rsidTr="006634D9">
        <w:tc>
          <w:tcPr>
            <w:tcW w:w="758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6C7255" w:rsidRDefault="006C7255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C7255" w:rsidRDefault="006C7255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C7255" w:rsidRDefault="00016F42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nhân viên khỏi CSDL</w:t>
            </w:r>
          </w:p>
        </w:tc>
      </w:tr>
      <w:tr w:rsidR="006634D9" w:rsidTr="006634D9">
        <w:tc>
          <w:tcPr>
            <w:tcW w:w="758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ListEmployees</w:t>
            </w:r>
          </w:p>
        </w:tc>
        <w:tc>
          <w:tcPr>
            <w:tcW w:w="1566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6634D9" w:rsidRDefault="006634D9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634D9" w:rsidRDefault="006634D9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nhân viên trong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</w:t>
            </w:r>
            <w:r>
              <w:rPr>
                <w:lang w:val="en-US"/>
              </w:rPr>
              <w:lastRenderedPageBreak/>
              <w:t xml:space="preserve">nhiều hàm để lấy ra danh sách nhân viên </w:t>
            </w:r>
            <w:r w:rsidR="006C7767">
              <w:rPr>
                <w:lang w:val="en-US"/>
              </w:rPr>
              <w:t>theo yêu cầu</w:t>
            </w:r>
          </w:p>
        </w:tc>
      </w:tr>
      <w:tr w:rsidR="00007E04" w:rsidTr="006634D9">
        <w:tc>
          <w:tcPr>
            <w:tcW w:w="758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07E04" w:rsidRDefault="00007E04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Đăng nhập vào hệ thống cửa hàng</w:t>
            </w:r>
          </w:p>
        </w:tc>
      </w:tr>
      <w:tr w:rsidR="00007E04" w:rsidTr="006634D9">
        <w:tc>
          <w:tcPr>
            <w:tcW w:w="758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Paywage</w:t>
            </w:r>
          </w:p>
        </w:tc>
        <w:tc>
          <w:tcPr>
            <w:tcW w:w="156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07E04" w:rsidRDefault="00007E04" w:rsidP="006634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07E04" w:rsidRDefault="00007E04" w:rsidP="006634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Tính lương cho nhân viên và thêm vào trong CSDL</w:t>
            </w:r>
          </w:p>
        </w:tc>
      </w:tr>
      <w:tr w:rsidR="00622A31" w:rsidTr="006634D9">
        <w:tc>
          <w:tcPr>
            <w:tcW w:w="758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622A31" w:rsidRDefault="00622A31" w:rsidP="00622A31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22A31" w:rsidRDefault="00622A31" w:rsidP="00622A3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lịch sử giao dịch của nhân viên</w:t>
            </w:r>
          </w:p>
        </w:tc>
      </w:tr>
      <w:tr w:rsidR="00622A31" w:rsidTr="006634D9">
        <w:tc>
          <w:tcPr>
            <w:tcW w:w="758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566" w:type="dxa"/>
          </w:tcPr>
          <w:p w:rsidR="00622A31" w:rsidRDefault="00622A31" w:rsidP="00622A31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22A31" w:rsidRDefault="00622A31" w:rsidP="00622A3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22A31" w:rsidRDefault="00622A31" w:rsidP="00622A3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Account để cập nhật mật khẩu của tài khoản trên CSDL</w:t>
            </w:r>
          </w:p>
        </w:tc>
      </w:tr>
    </w:tbl>
    <w:p w:rsidR="00191476" w:rsidRDefault="00191476" w:rsidP="00191476">
      <w:pPr>
        <w:rPr>
          <w:lang w:val="en-US"/>
        </w:rPr>
      </w:pPr>
    </w:p>
    <w:p w:rsidR="00073851" w:rsidRDefault="00073851" w:rsidP="00073851">
      <w:pPr>
        <w:pStyle w:val="u3"/>
        <w:rPr>
          <w:lang w:val="en-US"/>
        </w:rPr>
      </w:pPr>
      <w:r>
        <w:rPr>
          <w:lang w:val="en-US"/>
        </w:rPr>
        <w:t>Lớp Customer</w:t>
      </w:r>
    </w:p>
    <w:p w:rsidR="00073851" w:rsidRDefault="00073851" w:rsidP="00073851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People</w:t>
      </w:r>
    </w:p>
    <w:p w:rsidR="00073851" w:rsidRPr="00856594" w:rsidRDefault="00073851" w:rsidP="00073851">
      <w:pPr>
        <w:rPr>
          <w:lang w:val="en-US"/>
        </w:rPr>
      </w:pPr>
    </w:p>
    <w:p w:rsidR="00073851" w:rsidRPr="00204D3C" w:rsidRDefault="00073851" w:rsidP="00073851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73851" w:rsidTr="00FC028F">
        <w:tc>
          <w:tcPr>
            <w:tcW w:w="758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73851" w:rsidRPr="00363B6E" w:rsidRDefault="00073851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73851" w:rsidTr="00FC028F">
        <w:tc>
          <w:tcPr>
            <w:tcW w:w="758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073851" w:rsidRDefault="000D7A52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D7A52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đã mua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073851" w:rsidRDefault="0001193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MoneyPaid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1193C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tiền đã chi vào cửa hàng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073851" w:rsidRDefault="0001193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LastTransaction</w:t>
            </w:r>
          </w:p>
        </w:tc>
        <w:tc>
          <w:tcPr>
            <w:tcW w:w="1566" w:type="dxa"/>
          </w:tcPr>
          <w:p w:rsidR="00073851" w:rsidRDefault="00073851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1193C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mua cuối cùng</w:t>
            </w:r>
          </w:p>
        </w:tc>
      </w:tr>
    </w:tbl>
    <w:p w:rsidR="00073851" w:rsidRDefault="00073851" w:rsidP="00073851">
      <w:pPr>
        <w:rPr>
          <w:lang w:val="en-US"/>
        </w:rPr>
      </w:pPr>
    </w:p>
    <w:p w:rsidR="00073851" w:rsidRPr="00FA1EB0" w:rsidRDefault="00073851" w:rsidP="00073851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73851" w:rsidTr="00FC028F">
        <w:tc>
          <w:tcPr>
            <w:tcW w:w="758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73851" w:rsidRPr="00DF394E" w:rsidRDefault="00073851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073851" w:rsidRPr="00363B6E" w:rsidRDefault="00073851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73851" w:rsidRPr="00F44EE4" w:rsidRDefault="00073851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73851" w:rsidTr="00FC028F">
        <w:tc>
          <w:tcPr>
            <w:tcW w:w="758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073851" w:rsidRPr="00363B6E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Pr="00F564DB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9B2236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mới vào CSDL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Cập nhật thông tin </w:t>
            </w:r>
            <w:r w:rsidR="006227CE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trên CSDL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Xóa </w:t>
            </w:r>
            <w:r w:rsidR="00496558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khỏi CSDL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</w:t>
            </w:r>
            <w:r w:rsidR="0052468E">
              <w:rPr>
                <w:lang w:val="en-US"/>
              </w:rPr>
              <w:t>tCustomer</w:t>
            </w:r>
          </w:p>
        </w:tc>
        <w:tc>
          <w:tcPr>
            <w:tcW w:w="15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</w:t>
            </w:r>
            <w:r w:rsidR="0052468E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</w:t>
            </w:r>
            <w:r w:rsidR="0052468E">
              <w:rPr>
                <w:lang w:val="en-US"/>
              </w:rPr>
              <w:t>của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</w:t>
            </w:r>
            <w:r w:rsidR="002D36FE">
              <w:rPr>
                <w:lang w:val="en-US"/>
              </w:rPr>
              <w:t>khách hàng</w:t>
            </w:r>
            <w:r>
              <w:rPr>
                <w:lang w:val="en-US"/>
              </w:rPr>
              <w:t xml:space="preserve"> theo yêu cầu</w:t>
            </w:r>
          </w:p>
        </w:tc>
      </w:tr>
      <w:tr w:rsidR="00073851" w:rsidTr="00FC028F">
        <w:tc>
          <w:tcPr>
            <w:tcW w:w="758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96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073851" w:rsidRDefault="00073851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73851" w:rsidRDefault="00073851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73851" w:rsidRDefault="00073851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lịch sử giao dịch của </w:t>
            </w:r>
            <w:r w:rsidR="00E0079A">
              <w:rPr>
                <w:lang w:val="en-US"/>
              </w:rPr>
              <w:t>khách hàng</w:t>
            </w:r>
          </w:p>
        </w:tc>
      </w:tr>
    </w:tbl>
    <w:p w:rsidR="00073851" w:rsidRDefault="00073851" w:rsidP="00073851">
      <w:pPr>
        <w:rPr>
          <w:lang w:val="en-US"/>
        </w:rPr>
      </w:pPr>
    </w:p>
    <w:p w:rsidR="00025629" w:rsidRPr="00271FDF" w:rsidRDefault="00AE65E4" w:rsidP="00025629">
      <w:pPr>
        <w:pStyle w:val="u3"/>
        <w:rPr>
          <w:lang w:val="en-US"/>
        </w:rPr>
      </w:pPr>
      <w:r>
        <w:rPr>
          <w:lang w:val="en-US"/>
        </w:rPr>
        <w:t>Lớp Employee_Role</w:t>
      </w:r>
    </w:p>
    <w:p w:rsidR="00025629" w:rsidRPr="00204D3C" w:rsidRDefault="00025629" w:rsidP="00025629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25629" w:rsidTr="00FC028F">
        <w:tc>
          <w:tcPr>
            <w:tcW w:w="758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025629" w:rsidRPr="00363B6E" w:rsidRDefault="00025629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25629" w:rsidTr="00FC028F">
        <w:tc>
          <w:tcPr>
            <w:tcW w:w="758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nhân viên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Mức lương của loại nhân viên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66" w:type="dxa"/>
          </w:tcPr>
          <w:p w:rsidR="00025629" w:rsidRDefault="00025629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961CA4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loại nhân viên đó trong cửa hàng</w:t>
            </w:r>
          </w:p>
        </w:tc>
      </w:tr>
    </w:tbl>
    <w:p w:rsidR="00025629" w:rsidRDefault="00025629" w:rsidP="00025629">
      <w:pPr>
        <w:rPr>
          <w:lang w:val="en-US"/>
        </w:rPr>
      </w:pPr>
    </w:p>
    <w:p w:rsidR="00025629" w:rsidRPr="00FA1EB0" w:rsidRDefault="00025629" w:rsidP="00025629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025629" w:rsidTr="00FC028F">
        <w:tc>
          <w:tcPr>
            <w:tcW w:w="758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025629" w:rsidRPr="00DF394E" w:rsidRDefault="00025629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025629" w:rsidRPr="00363B6E" w:rsidRDefault="00025629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025629" w:rsidRPr="00F44EE4" w:rsidRDefault="00025629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025629" w:rsidTr="00FC028F">
        <w:tc>
          <w:tcPr>
            <w:tcW w:w="758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025629" w:rsidRPr="00F564DB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025629" w:rsidRPr="00363B6E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Pr="00F564DB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loại nhân viên mới vào trong CSDL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loại nhân viên trên CSDL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loại nhân viên khỏi CSDL</w:t>
            </w:r>
          </w:p>
        </w:tc>
      </w:tr>
      <w:tr w:rsidR="00025629" w:rsidTr="00FC028F">
        <w:tc>
          <w:tcPr>
            <w:tcW w:w="758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ListRole</w:t>
            </w:r>
          </w:p>
        </w:tc>
        <w:tc>
          <w:tcPr>
            <w:tcW w:w="1566" w:type="dxa"/>
          </w:tcPr>
          <w:p w:rsidR="00025629" w:rsidRDefault="00025629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025629" w:rsidRDefault="00025629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025629" w:rsidRDefault="00856E9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loại nhân viên đang có trong cửa hàng</w:t>
            </w:r>
          </w:p>
        </w:tc>
      </w:tr>
    </w:tbl>
    <w:p w:rsidR="00AE65E4" w:rsidRPr="00AE65E4" w:rsidRDefault="00AE65E4" w:rsidP="00AE65E4">
      <w:pPr>
        <w:rPr>
          <w:lang w:val="en-US"/>
        </w:rPr>
      </w:pPr>
    </w:p>
    <w:p w:rsidR="00AE65E4" w:rsidRDefault="008C37F5" w:rsidP="008C37F5">
      <w:pPr>
        <w:pStyle w:val="u3"/>
        <w:rPr>
          <w:lang w:val="en-US"/>
        </w:rPr>
      </w:pPr>
      <w:r>
        <w:rPr>
          <w:lang w:val="en-US"/>
        </w:rPr>
        <w:t>Lớp Account</w:t>
      </w:r>
    </w:p>
    <w:p w:rsidR="0061279C" w:rsidRPr="00204D3C" w:rsidRDefault="0061279C" w:rsidP="0061279C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1279C" w:rsidTr="00FC028F">
        <w:tc>
          <w:tcPr>
            <w:tcW w:w="758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61279C" w:rsidRPr="00363B6E" w:rsidRDefault="0061279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1279C" w:rsidTr="00FC028F">
        <w:tc>
          <w:tcPr>
            <w:tcW w:w="758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đăng nhập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LastLogin</w:t>
            </w:r>
          </w:p>
        </w:tc>
        <w:tc>
          <w:tcPr>
            <w:tcW w:w="1566" w:type="dxa"/>
          </w:tcPr>
          <w:p w:rsidR="0061279C" w:rsidRDefault="0061279C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Thời gian đăng nhập cuối cùng</w:t>
            </w:r>
          </w:p>
        </w:tc>
      </w:tr>
    </w:tbl>
    <w:p w:rsidR="0061279C" w:rsidRDefault="0061279C" w:rsidP="0061279C">
      <w:pPr>
        <w:rPr>
          <w:lang w:val="en-US"/>
        </w:rPr>
      </w:pPr>
    </w:p>
    <w:p w:rsidR="0061279C" w:rsidRPr="00FA1EB0" w:rsidRDefault="0061279C" w:rsidP="0061279C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61279C" w:rsidTr="00FC028F">
        <w:tc>
          <w:tcPr>
            <w:tcW w:w="758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lastRenderedPageBreak/>
              <w:t>STT</w:t>
            </w:r>
          </w:p>
        </w:tc>
        <w:tc>
          <w:tcPr>
            <w:tcW w:w="1966" w:type="dxa"/>
          </w:tcPr>
          <w:p w:rsidR="0061279C" w:rsidRPr="00DF394E" w:rsidRDefault="0061279C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61279C" w:rsidRPr="00363B6E" w:rsidRDefault="0061279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61279C" w:rsidRPr="00F44EE4" w:rsidRDefault="0061279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1279C" w:rsidTr="00FC028F">
        <w:tc>
          <w:tcPr>
            <w:tcW w:w="758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61279C" w:rsidRPr="00363B6E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Pr="00F564DB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B500DD">
              <w:rPr>
                <w:lang w:val="en-US"/>
              </w:rPr>
              <w:t>tài khoản</w:t>
            </w:r>
            <w:r>
              <w:rPr>
                <w:lang w:val="en-US"/>
              </w:rPr>
              <w:t xml:space="preserve"> mới vào trong CSDL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ChangePass</w:t>
            </w:r>
          </w:p>
        </w:tc>
        <w:tc>
          <w:tcPr>
            <w:tcW w:w="15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mật khẩu của tài khoản trên CSDL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tài khoản khỏi CSDL</w:t>
            </w:r>
          </w:p>
        </w:tc>
      </w:tr>
      <w:tr w:rsidR="0061279C" w:rsidTr="00FC028F">
        <w:tc>
          <w:tcPr>
            <w:tcW w:w="758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ListAccount</w:t>
            </w:r>
          </w:p>
        </w:tc>
        <w:tc>
          <w:tcPr>
            <w:tcW w:w="1566" w:type="dxa"/>
          </w:tcPr>
          <w:p w:rsidR="0061279C" w:rsidRDefault="0061279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61279C" w:rsidRDefault="0061279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61279C" w:rsidRDefault="00B500D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tài khoản của nhân viên trong cửa hàng</w:t>
            </w:r>
          </w:p>
        </w:tc>
      </w:tr>
    </w:tbl>
    <w:p w:rsidR="008C37F5" w:rsidRDefault="008C37F5" w:rsidP="008C37F5">
      <w:pPr>
        <w:rPr>
          <w:lang w:val="en-US"/>
        </w:rPr>
      </w:pPr>
    </w:p>
    <w:p w:rsidR="002C28BA" w:rsidRPr="008C37F5" w:rsidRDefault="0022462C" w:rsidP="0022462C">
      <w:pPr>
        <w:pStyle w:val="u3"/>
        <w:rPr>
          <w:lang w:val="en-US"/>
        </w:rPr>
      </w:pPr>
      <w:r>
        <w:rPr>
          <w:lang w:val="en-US"/>
        </w:rPr>
        <w:t>Lớp Manager</w:t>
      </w:r>
    </w:p>
    <w:p w:rsidR="00A653A6" w:rsidRDefault="00A653A6" w:rsidP="00A653A6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Kế thừa từ lớp </w:t>
      </w:r>
      <w:r w:rsidR="003E48AB">
        <w:rPr>
          <w:lang w:val="en-US"/>
        </w:rPr>
        <w:t>Employee</w:t>
      </w:r>
    </w:p>
    <w:p w:rsidR="00A653A6" w:rsidRPr="00856594" w:rsidRDefault="00A653A6" w:rsidP="00A653A6">
      <w:pPr>
        <w:rPr>
          <w:lang w:val="en-US"/>
        </w:rPr>
      </w:pPr>
    </w:p>
    <w:p w:rsidR="00A653A6" w:rsidRPr="00204D3C" w:rsidRDefault="00A653A6" w:rsidP="00A653A6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653A6" w:rsidTr="00FC028F">
        <w:tc>
          <w:tcPr>
            <w:tcW w:w="758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A653A6" w:rsidRPr="00363B6E" w:rsidRDefault="00A653A6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653A6" w:rsidTr="00FC028F">
        <w:tc>
          <w:tcPr>
            <w:tcW w:w="758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A653A6" w:rsidRDefault="00247644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nhân viên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FirstDate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làm việc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SumDate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ngày làm việc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  <w:tr w:rsidR="00247644" w:rsidTr="00FC028F">
        <w:tc>
          <w:tcPr>
            <w:tcW w:w="758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247644" w:rsidRDefault="00247644" w:rsidP="00247644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66" w:type="dxa"/>
          </w:tcPr>
          <w:p w:rsidR="00247644" w:rsidRDefault="00247644" w:rsidP="00247644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47644" w:rsidRDefault="00247644" w:rsidP="00247644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44" w:rsidRDefault="00247644" w:rsidP="00247644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công việc(bán hàng, quản lý)</w:t>
            </w:r>
            <w:r w:rsidR="00F836D0">
              <w:rPr>
                <w:lang w:val="en-US"/>
              </w:rPr>
              <w:t xml:space="preserve"> (Kế thừa từ lớp cha)</w:t>
            </w:r>
          </w:p>
        </w:tc>
      </w:tr>
    </w:tbl>
    <w:p w:rsidR="00A653A6" w:rsidRDefault="00A653A6" w:rsidP="00A653A6">
      <w:pPr>
        <w:rPr>
          <w:lang w:val="en-US"/>
        </w:rPr>
      </w:pPr>
    </w:p>
    <w:p w:rsidR="00A653A6" w:rsidRPr="00FA1EB0" w:rsidRDefault="00A653A6" w:rsidP="00A653A6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A653A6" w:rsidTr="00FC028F">
        <w:tc>
          <w:tcPr>
            <w:tcW w:w="758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A653A6" w:rsidRPr="00DF394E" w:rsidRDefault="00A653A6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A653A6" w:rsidRPr="00363B6E" w:rsidRDefault="00A653A6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A653A6" w:rsidRPr="00F44EE4" w:rsidRDefault="00A653A6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A653A6" w:rsidTr="00FC028F">
        <w:tc>
          <w:tcPr>
            <w:tcW w:w="758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A653A6" w:rsidRPr="00363B6E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Pr="00F564DB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nhân viên mới vào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nhân viên trên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nhân viên khỏi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ListEmployees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nhân viên trong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nhân viên theo yêu cầu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Đăng nhập vào hệ thống cửa hàng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Paywage</w:t>
            </w:r>
          </w:p>
        </w:tc>
        <w:tc>
          <w:tcPr>
            <w:tcW w:w="15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Tính lương cho nhân viên và thêm vào trong CSDL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A653A6" w:rsidRDefault="00A653A6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lịch sử giao dịch của nhân viên</w:t>
            </w:r>
          </w:p>
        </w:tc>
      </w:tr>
      <w:tr w:rsidR="00A653A6" w:rsidTr="00FC028F">
        <w:tc>
          <w:tcPr>
            <w:tcW w:w="758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566" w:type="dxa"/>
          </w:tcPr>
          <w:p w:rsidR="00A653A6" w:rsidRDefault="00A653A6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653A6" w:rsidRDefault="00A653A6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653A6" w:rsidRDefault="00A653A6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Account để cập nhật mật khẩu của tài khoản trên CSDL</w:t>
            </w:r>
          </w:p>
        </w:tc>
      </w:tr>
    </w:tbl>
    <w:p w:rsidR="00204D3C" w:rsidRDefault="00204D3C" w:rsidP="00204D3C"/>
    <w:p w:rsidR="0053471D" w:rsidRDefault="0053471D" w:rsidP="0053471D">
      <w:pPr>
        <w:pStyle w:val="u3"/>
        <w:rPr>
          <w:lang w:val="en-US"/>
        </w:rPr>
      </w:pPr>
      <w:r>
        <w:rPr>
          <w:lang w:val="en-US"/>
        </w:rPr>
        <w:t>Lớp Salesman</w:t>
      </w:r>
    </w:p>
    <w:p w:rsidR="00935F50" w:rsidRDefault="00935F50" w:rsidP="00935F50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Employee</w:t>
      </w:r>
    </w:p>
    <w:p w:rsidR="00935F50" w:rsidRPr="00856594" w:rsidRDefault="00935F50" w:rsidP="00935F50">
      <w:pPr>
        <w:rPr>
          <w:lang w:val="en-US"/>
        </w:rPr>
      </w:pPr>
    </w:p>
    <w:p w:rsidR="00935F50" w:rsidRPr="00204D3C" w:rsidRDefault="00935F50" w:rsidP="00935F50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5F50" w:rsidTr="00FC028F">
        <w:tc>
          <w:tcPr>
            <w:tcW w:w="758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35F50" w:rsidRPr="00363B6E" w:rsidRDefault="00935F50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5F50" w:rsidTr="00FC028F">
        <w:tc>
          <w:tcPr>
            <w:tcW w:w="758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35F50" w:rsidRDefault="00935F50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Địa chỉ mail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điện thoại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đại diện của nhân viên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nhân viên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FirstDate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Ngày bắt đầu làm việc (Kế thừa từ </w:t>
            </w:r>
            <w:r>
              <w:rPr>
                <w:lang w:val="en-US"/>
              </w:rPr>
              <w:lastRenderedPageBreak/>
              <w:t>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SumDate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ngày làm việc (Kế thừa từ lớp cha)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566" w:type="dxa"/>
          </w:tcPr>
          <w:p w:rsidR="00935F50" w:rsidRDefault="00935F50" w:rsidP="00FC028F">
            <w:r w:rsidRPr="00D93528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Vị trí công việc(bán hàng, quản lý) (Kế thừa từ lớp cha)</w:t>
            </w:r>
          </w:p>
        </w:tc>
      </w:tr>
    </w:tbl>
    <w:p w:rsidR="00935F50" w:rsidRDefault="00935F50" w:rsidP="00935F50">
      <w:pPr>
        <w:rPr>
          <w:lang w:val="en-US"/>
        </w:rPr>
      </w:pPr>
    </w:p>
    <w:p w:rsidR="00935F50" w:rsidRPr="00FA1EB0" w:rsidRDefault="00935F50" w:rsidP="00935F50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35F50" w:rsidTr="00FC028F">
        <w:tc>
          <w:tcPr>
            <w:tcW w:w="758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35F50" w:rsidRPr="00DF394E" w:rsidRDefault="00935F50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935F50" w:rsidRPr="00363B6E" w:rsidRDefault="00935F50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35F50" w:rsidRPr="00F44EE4" w:rsidRDefault="00935F50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5F50" w:rsidTr="00FC028F">
        <w:tc>
          <w:tcPr>
            <w:tcW w:w="758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935F50" w:rsidRPr="00363B6E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Pr="00F564DB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nhân viên mới vào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nhân viên trên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nhân viên khỏi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ListEmployees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nhân viên trong cửa hàng, có thể </w:t>
            </w:r>
            <w:r w:rsidRPr="006634D9">
              <w:rPr>
                <w:lang w:val="en-US"/>
              </w:rPr>
              <w:t>overload</w:t>
            </w:r>
            <w:r>
              <w:rPr>
                <w:lang w:val="en-US"/>
              </w:rPr>
              <w:t xml:space="preserve"> thành nhiều hàm để lấy ra danh sách nhân viên theo yêu cầu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Đăng nhập vào hệ thống cửa hàng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Paywage</w:t>
            </w:r>
          </w:p>
        </w:tc>
        <w:tc>
          <w:tcPr>
            <w:tcW w:w="15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Tính lương cho nhân viên và thêm vào trong CSDL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History</w:t>
            </w:r>
          </w:p>
        </w:tc>
        <w:tc>
          <w:tcPr>
            <w:tcW w:w="1566" w:type="dxa"/>
          </w:tcPr>
          <w:p w:rsidR="00935F50" w:rsidRDefault="00935F50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lịch sử giao dịch của nhân viên</w:t>
            </w:r>
          </w:p>
        </w:tc>
      </w:tr>
      <w:tr w:rsidR="00935F50" w:rsidTr="00FC028F">
        <w:tc>
          <w:tcPr>
            <w:tcW w:w="758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566" w:type="dxa"/>
          </w:tcPr>
          <w:p w:rsidR="00935F50" w:rsidRDefault="00935F50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35F50" w:rsidRDefault="00935F50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35F50" w:rsidRDefault="00935F50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Account để cập nhật mật khẩu của tài khoản trên CSDL</w:t>
            </w:r>
          </w:p>
        </w:tc>
      </w:tr>
    </w:tbl>
    <w:p w:rsidR="0053471D" w:rsidRDefault="0053471D" w:rsidP="0053471D">
      <w:pPr>
        <w:rPr>
          <w:lang w:val="en-US"/>
        </w:rPr>
      </w:pPr>
    </w:p>
    <w:p w:rsidR="002476DC" w:rsidRPr="00E108BC" w:rsidRDefault="003C70CE" w:rsidP="00E108BC">
      <w:pPr>
        <w:pStyle w:val="u3"/>
        <w:rPr>
          <w:lang w:val="en-US"/>
        </w:rPr>
      </w:pPr>
      <w:r>
        <w:rPr>
          <w:lang w:val="en-US"/>
        </w:rPr>
        <w:t>Lớp Book</w:t>
      </w:r>
    </w:p>
    <w:p w:rsidR="002476DC" w:rsidRPr="00856594" w:rsidRDefault="002476DC" w:rsidP="002476DC">
      <w:pPr>
        <w:rPr>
          <w:lang w:val="en-US"/>
        </w:rPr>
      </w:pPr>
    </w:p>
    <w:p w:rsidR="002476DC" w:rsidRPr="00204D3C" w:rsidRDefault="002476DC" w:rsidP="002476DC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476DC" w:rsidTr="00FC028F">
        <w:tc>
          <w:tcPr>
            <w:tcW w:w="758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476DC" w:rsidRPr="00363B6E" w:rsidRDefault="002476D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476DC" w:rsidTr="00FC028F">
        <w:tc>
          <w:tcPr>
            <w:tcW w:w="758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2476DC" w:rsidRDefault="00187996" w:rsidP="00FC028F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Pr="00F564DB" w:rsidRDefault="00E108B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 sách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Tác giả 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Công ty xuất bản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còn tồn kho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 nếu có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PricePromotion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sau khuyến mãi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gốc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bìa của sách</w:t>
            </w:r>
          </w:p>
        </w:tc>
      </w:tr>
      <w:tr w:rsidR="00187996" w:rsidTr="00FC028F">
        <w:tc>
          <w:tcPr>
            <w:tcW w:w="758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187996" w:rsidRDefault="00187996" w:rsidP="00187996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Sole</w:t>
            </w:r>
          </w:p>
        </w:tc>
        <w:tc>
          <w:tcPr>
            <w:tcW w:w="1566" w:type="dxa"/>
          </w:tcPr>
          <w:p w:rsidR="00187996" w:rsidRDefault="00187996" w:rsidP="00187996">
            <w:r w:rsidRPr="00663C96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187996" w:rsidRDefault="00187996" w:rsidP="00187996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87996" w:rsidRDefault="00187996" w:rsidP="00187996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đã bán ra</w:t>
            </w:r>
          </w:p>
        </w:tc>
      </w:tr>
    </w:tbl>
    <w:p w:rsidR="002476DC" w:rsidRDefault="002476DC" w:rsidP="002476DC">
      <w:pPr>
        <w:rPr>
          <w:lang w:val="en-US"/>
        </w:rPr>
      </w:pPr>
    </w:p>
    <w:p w:rsidR="002476DC" w:rsidRPr="00FA1EB0" w:rsidRDefault="002476DC" w:rsidP="002476DC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476DC" w:rsidTr="00FC028F">
        <w:tc>
          <w:tcPr>
            <w:tcW w:w="758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476DC" w:rsidRPr="00DF394E" w:rsidRDefault="002476DC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2476DC" w:rsidRPr="00363B6E" w:rsidRDefault="002476DC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476DC" w:rsidRPr="00F44EE4" w:rsidRDefault="002476DC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476DC" w:rsidTr="00FC028F">
        <w:tc>
          <w:tcPr>
            <w:tcW w:w="758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476DC" w:rsidRPr="00F564DB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C8147C">
              <w:rPr>
                <w:lang w:val="en-US"/>
              </w:rPr>
              <w:t>New</w:t>
            </w:r>
          </w:p>
        </w:tc>
        <w:tc>
          <w:tcPr>
            <w:tcW w:w="1566" w:type="dxa"/>
          </w:tcPr>
          <w:p w:rsidR="002476DC" w:rsidRPr="00363B6E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Pr="00F564DB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 vào trong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sách trên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trong cửa hàng có thể overload thành nhiều hàm để trả về danh sách theo yêu cầu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2476DC" w:rsidRDefault="00C8147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sách khỏi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ListTopBook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bán chạy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1566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Cộng thêm số lượng cho sách trên CSDL</w:t>
            </w:r>
          </w:p>
        </w:tc>
      </w:tr>
      <w:tr w:rsidR="002476DC" w:rsidTr="00FC028F">
        <w:tc>
          <w:tcPr>
            <w:tcW w:w="758" w:type="dxa"/>
          </w:tcPr>
          <w:p w:rsidR="002476DC" w:rsidRDefault="002476DC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1566" w:type="dxa"/>
          </w:tcPr>
          <w:p w:rsidR="002476DC" w:rsidRDefault="002476DC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476DC" w:rsidRDefault="002476DC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476DC" w:rsidRDefault="0016763E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 số lượng sách trên CSDL</w:t>
            </w:r>
          </w:p>
        </w:tc>
      </w:tr>
    </w:tbl>
    <w:p w:rsidR="003C70CE" w:rsidRDefault="003C70CE" w:rsidP="003C70CE">
      <w:pPr>
        <w:rPr>
          <w:lang w:val="en-US"/>
        </w:rPr>
      </w:pPr>
    </w:p>
    <w:p w:rsidR="00837D2D" w:rsidRDefault="00837D2D" w:rsidP="00837D2D">
      <w:pPr>
        <w:pStyle w:val="u3"/>
        <w:rPr>
          <w:lang w:val="en-US"/>
        </w:rPr>
      </w:pPr>
      <w:r>
        <w:rPr>
          <w:lang w:val="en-US"/>
        </w:rPr>
        <w:t>Lớp BookTransaction</w:t>
      </w:r>
    </w:p>
    <w:p w:rsidR="00EA46F7" w:rsidRDefault="00EA46F7" w:rsidP="00EA46F7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Book</w:t>
      </w:r>
    </w:p>
    <w:p w:rsidR="00EA46F7" w:rsidRPr="00EA46F7" w:rsidRDefault="00EA46F7" w:rsidP="00EA46F7">
      <w:pPr>
        <w:ind w:left="360"/>
        <w:rPr>
          <w:lang w:val="en-US"/>
        </w:rPr>
      </w:pPr>
    </w:p>
    <w:p w:rsidR="00EA46F7" w:rsidRPr="00204D3C" w:rsidRDefault="00EA46F7" w:rsidP="00EA46F7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A46F7" w:rsidTr="00FC028F">
        <w:tc>
          <w:tcPr>
            <w:tcW w:w="758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EA46F7" w:rsidRPr="00363B6E" w:rsidRDefault="00EA46F7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A46F7" w:rsidTr="00FC028F">
        <w:tc>
          <w:tcPr>
            <w:tcW w:w="758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EA46F7" w:rsidRDefault="00D80CD9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D80CD9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sách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 sách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Công ty xuất bản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còn tồn kho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Promotion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 nếu có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PricePromotion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sau khuyến mãi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Giá bán gốc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Ảnh bìa của sách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D80CD9" w:rsidTr="00FC028F">
        <w:tc>
          <w:tcPr>
            <w:tcW w:w="758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D80CD9" w:rsidRDefault="00D80CD9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Sole</w:t>
            </w:r>
          </w:p>
        </w:tc>
        <w:tc>
          <w:tcPr>
            <w:tcW w:w="1566" w:type="dxa"/>
          </w:tcPr>
          <w:p w:rsidR="00D80CD9" w:rsidRDefault="00D80CD9" w:rsidP="00D80CD9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D80CD9" w:rsidRDefault="00D80CD9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80CD9" w:rsidRDefault="00D80CD9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đã bán ra</w:t>
            </w:r>
            <w:r w:rsidR="004D1E06">
              <w:rPr>
                <w:lang w:val="en-US"/>
              </w:rPr>
              <w:t xml:space="preserve"> (Kế thừa từ lớp cha)</w:t>
            </w:r>
          </w:p>
        </w:tc>
      </w:tr>
      <w:tr w:rsidR="00B0388D" w:rsidTr="00FC028F">
        <w:tc>
          <w:tcPr>
            <w:tcW w:w="758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66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566" w:type="dxa"/>
          </w:tcPr>
          <w:p w:rsidR="00B0388D" w:rsidRDefault="00B0388D" w:rsidP="00D80CD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0388D" w:rsidRDefault="00B0388D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0388D" w:rsidRDefault="00B0388D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mua/bán trong giao dịch</w:t>
            </w:r>
          </w:p>
        </w:tc>
      </w:tr>
      <w:tr w:rsidR="00B0388D" w:rsidTr="00FC028F">
        <w:tc>
          <w:tcPr>
            <w:tcW w:w="758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66" w:type="dxa"/>
          </w:tcPr>
          <w:p w:rsidR="00B0388D" w:rsidRDefault="00B0388D" w:rsidP="00D80CD9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B0388D" w:rsidRDefault="00B0388D" w:rsidP="00D80CD9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0388D" w:rsidRDefault="00B0388D" w:rsidP="00D80CD9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0388D" w:rsidRDefault="00B0388D" w:rsidP="00D80CD9">
            <w:pPr>
              <w:pStyle w:val="ThnVnban"/>
              <w:tabs>
                <w:tab w:val="center" w:pos="1715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tương ứng mua/ bán trong giao dịch</w:t>
            </w:r>
          </w:p>
        </w:tc>
      </w:tr>
    </w:tbl>
    <w:p w:rsidR="00EA46F7" w:rsidRDefault="00EA46F7" w:rsidP="00EA46F7">
      <w:pPr>
        <w:rPr>
          <w:lang w:val="en-US"/>
        </w:rPr>
      </w:pPr>
    </w:p>
    <w:p w:rsidR="00EA46F7" w:rsidRPr="00FA1EB0" w:rsidRDefault="00EA46F7" w:rsidP="00EA46F7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EA46F7" w:rsidTr="00FC028F">
        <w:tc>
          <w:tcPr>
            <w:tcW w:w="758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EA46F7" w:rsidRPr="00DF394E" w:rsidRDefault="00EA46F7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EA46F7" w:rsidRPr="00363B6E" w:rsidRDefault="00EA46F7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EA46F7" w:rsidRPr="00F44EE4" w:rsidRDefault="00EA46F7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A46F7" w:rsidTr="00FC028F">
        <w:tc>
          <w:tcPr>
            <w:tcW w:w="758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AddNew</w:t>
            </w:r>
          </w:p>
        </w:tc>
        <w:tc>
          <w:tcPr>
            <w:tcW w:w="1566" w:type="dxa"/>
          </w:tcPr>
          <w:p w:rsidR="00EA46F7" w:rsidRPr="00363B6E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Pr="00F564DB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 vào trong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sách trên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trong cửa hàng có thể overload thành nhiều hàm để trả về danh sách theo yêu cầu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sách khỏi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ListTopBook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sách bán chạy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Increase</w:t>
            </w:r>
          </w:p>
        </w:tc>
        <w:tc>
          <w:tcPr>
            <w:tcW w:w="15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Cộng thêm số lượng cho sách trên CSDL</w:t>
            </w:r>
          </w:p>
        </w:tc>
      </w:tr>
      <w:tr w:rsidR="00EA46F7" w:rsidTr="00FC028F">
        <w:tc>
          <w:tcPr>
            <w:tcW w:w="758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1566" w:type="dxa"/>
          </w:tcPr>
          <w:p w:rsidR="00EA46F7" w:rsidRDefault="00EA46F7" w:rsidP="00FC028F">
            <w:r w:rsidRPr="001A3108"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EA46F7" w:rsidRDefault="00EA46F7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EA46F7" w:rsidRDefault="00EA46F7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Trừ số lượng sách trên CSDL</w:t>
            </w:r>
          </w:p>
        </w:tc>
      </w:tr>
    </w:tbl>
    <w:p w:rsidR="00837D2D" w:rsidRDefault="00837D2D" w:rsidP="00837D2D">
      <w:pPr>
        <w:rPr>
          <w:lang w:val="en-US"/>
        </w:rPr>
      </w:pPr>
    </w:p>
    <w:p w:rsidR="00A41168" w:rsidRDefault="00A27406" w:rsidP="00A27406">
      <w:pPr>
        <w:pStyle w:val="u3"/>
        <w:rPr>
          <w:lang w:val="en-US"/>
        </w:rPr>
      </w:pPr>
      <w:r>
        <w:rPr>
          <w:lang w:val="en-US"/>
        </w:rPr>
        <w:t>Lớp Cart</w:t>
      </w:r>
    </w:p>
    <w:p w:rsidR="00754033" w:rsidRPr="00204D3C" w:rsidRDefault="00754033" w:rsidP="00754033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54033" w:rsidTr="00FC028F">
        <w:tc>
          <w:tcPr>
            <w:tcW w:w="758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54033" w:rsidRPr="00363B6E" w:rsidRDefault="00754033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54033" w:rsidTr="00FC028F">
        <w:tc>
          <w:tcPr>
            <w:tcW w:w="758" w:type="dxa"/>
          </w:tcPr>
          <w:p w:rsidR="00754033" w:rsidRPr="00F564DB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1966" w:type="dxa"/>
          </w:tcPr>
          <w:p w:rsidR="00754033" w:rsidRPr="00F564DB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754033" w:rsidRDefault="00754033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Pr="00F564DB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54033" w:rsidRDefault="00754033" w:rsidP="00FC028F">
            <w:r w:rsidRPr="00B10386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54033" w:rsidRDefault="00C43308" w:rsidP="00FC028F"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C4330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</w:tbl>
    <w:p w:rsidR="00754033" w:rsidRDefault="00754033" w:rsidP="00754033">
      <w:pPr>
        <w:rPr>
          <w:lang w:val="en-US"/>
        </w:rPr>
      </w:pPr>
    </w:p>
    <w:p w:rsidR="00754033" w:rsidRPr="00FA1EB0" w:rsidRDefault="00754033" w:rsidP="00754033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54033" w:rsidTr="00FC028F">
        <w:tc>
          <w:tcPr>
            <w:tcW w:w="758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54033" w:rsidRPr="00DF394E" w:rsidRDefault="00754033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754033" w:rsidRPr="00363B6E" w:rsidRDefault="00754033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54033" w:rsidRPr="00F44EE4" w:rsidRDefault="00754033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54033" w:rsidTr="00FC028F">
        <w:tc>
          <w:tcPr>
            <w:tcW w:w="758" w:type="dxa"/>
          </w:tcPr>
          <w:p w:rsidR="00754033" w:rsidRPr="00F564DB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54033" w:rsidRPr="00F564DB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754033" w:rsidRPr="00363B6E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Pr="00F564DB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sách mới vào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bỏ sách ra khỏi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số lượng sách trong giỏ hàng</w:t>
            </w:r>
          </w:p>
        </w:tc>
      </w:tr>
      <w:tr w:rsidR="00754033" w:rsidTr="00FC028F">
        <w:tc>
          <w:tcPr>
            <w:tcW w:w="758" w:type="dxa"/>
          </w:tcPr>
          <w:p w:rsidR="00754033" w:rsidRDefault="00754033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CreateBill</w:t>
            </w:r>
          </w:p>
        </w:tc>
        <w:tc>
          <w:tcPr>
            <w:tcW w:w="156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54033" w:rsidRDefault="00754033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54033" w:rsidRDefault="006C23FD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Gọi hàm trong lớp Bill để thêm hóa đơn vào trong CSDL</w:t>
            </w:r>
          </w:p>
        </w:tc>
      </w:tr>
    </w:tbl>
    <w:p w:rsidR="00A27406" w:rsidRPr="00A27406" w:rsidRDefault="00A27406" w:rsidP="00A27406">
      <w:pPr>
        <w:rPr>
          <w:lang w:val="en-US"/>
        </w:rPr>
      </w:pPr>
    </w:p>
    <w:p w:rsidR="00A41168" w:rsidRDefault="00A455E5" w:rsidP="00A455E5">
      <w:pPr>
        <w:pStyle w:val="u3"/>
        <w:rPr>
          <w:lang w:val="en-US"/>
        </w:rPr>
      </w:pPr>
      <w:r>
        <w:rPr>
          <w:lang w:val="en-US"/>
        </w:rPr>
        <w:t>Lớp BaseReceipt</w:t>
      </w:r>
    </w:p>
    <w:p w:rsidR="0073310F" w:rsidRPr="00204D3C" w:rsidRDefault="0073310F" w:rsidP="0073310F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3310F" w:rsidTr="00FC028F">
        <w:tc>
          <w:tcPr>
            <w:tcW w:w="758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3310F" w:rsidRPr="00363B6E" w:rsidRDefault="0073310F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8135A" w:rsidTr="00FC028F">
        <w:tc>
          <w:tcPr>
            <w:tcW w:w="758" w:type="dxa"/>
          </w:tcPr>
          <w:p w:rsidR="00F8135A" w:rsidRPr="00F564DB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F8135A" w:rsidRPr="00F564DB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Pr="00F564DB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F8135A" w:rsidRDefault="00F8135A" w:rsidP="00F8135A">
            <w:r w:rsidRPr="00B409F3"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8135A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8135A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giao dịch</w:t>
            </w:r>
          </w:p>
        </w:tc>
      </w:tr>
      <w:tr w:rsidR="00F8135A" w:rsidTr="00FC028F">
        <w:tc>
          <w:tcPr>
            <w:tcW w:w="758" w:type="dxa"/>
          </w:tcPr>
          <w:p w:rsidR="00F8135A" w:rsidRDefault="00F8135A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F8135A" w:rsidRDefault="00F8135A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="00F8135A" w:rsidRDefault="00F8135A" w:rsidP="00FC028F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F8135A" w:rsidRDefault="00F8135A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8135A" w:rsidRDefault="00F8135A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giao dịch</w:t>
            </w:r>
          </w:p>
        </w:tc>
      </w:tr>
    </w:tbl>
    <w:p w:rsidR="0073310F" w:rsidRDefault="0073310F" w:rsidP="0073310F">
      <w:pPr>
        <w:rPr>
          <w:lang w:val="en-US"/>
        </w:rPr>
      </w:pPr>
    </w:p>
    <w:p w:rsidR="0073310F" w:rsidRPr="00FA1EB0" w:rsidRDefault="0073310F" w:rsidP="0073310F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3310F" w:rsidTr="00FC028F">
        <w:tc>
          <w:tcPr>
            <w:tcW w:w="758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3310F" w:rsidRPr="00DF394E" w:rsidRDefault="0073310F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73310F" w:rsidRPr="00363B6E" w:rsidRDefault="0073310F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3310F" w:rsidRPr="00F44EE4" w:rsidRDefault="0073310F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3310F" w:rsidTr="00FC028F">
        <w:tc>
          <w:tcPr>
            <w:tcW w:w="758" w:type="dxa"/>
          </w:tcPr>
          <w:p w:rsidR="0073310F" w:rsidRPr="00F564DB" w:rsidRDefault="0073310F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3310F" w:rsidRPr="00F564DB" w:rsidRDefault="0073310F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73310F" w:rsidRPr="00363B6E" w:rsidRDefault="0073310F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3310F" w:rsidRDefault="0073310F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3310F" w:rsidRPr="00F564DB" w:rsidRDefault="0077144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Cần cài lại ở lớp con</w:t>
            </w:r>
          </w:p>
        </w:tc>
      </w:tr>
    </w:tbl>
    <w:p w:rsidR="0073310F" w:rsidRDefault="0073310F" w:rsidP="0073310F">
      <w:pPr>
        <w:rPr>
          <w:lang w:val="en-US"/>
        </w:rPr>
      </w:pPr>
    </w:p>
    <w:p w:rsidR="009A3358" w:rsidRPr="0073310F" w:rsidRDefault="009A3358" w:rsidP="009A3358">
      <w:pPr>
        <w:pStyle w:val="u3"/>
        <w:rPr>
          <w:lang w:val="en-US"/>
        </w:rPr>
      </w:pPr>
      <w:r>
        <w:rPr>
          <w:lang w:val="en-US"/>
        </w:rPr>
        <w:t>Lớp Bill</w:t>
      </w:r>
    </w:p>
    <w:p w:rsidR="00A455E5" w:rsidRDefault="009A3358" w:rsidP="009A3358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BaseReceipt</w:t>
      </w:r>
    </w:p>
    <w:p w:rsidR="009A3358" w:rsidRDefault="009A3358" w:rsidP="009A3358">
      <w:pPr>
        <w:rPr>
          <w:lang w:val="en-US"/>
        </w:rPr>
      </w:pPr>
    </w:p>
    <w:p w:rsidR="009A3358" w:rsidRPr="00204D3C" w:rsidRDefault="009A3358" w:rsidP="009A3358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A3358" w:rsidTr="00FC028F">
        <w:tc>
          <w:tcPr>
            <w:tcW w:w="758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9A3358" w:rsidRPr="00363B6E" w:rsidRDefault="009A3358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A3358" w:rsidTr="00FC028F">
        <w:tc>
          <w:tcPr>
            <w:tcW w:w="758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9A3358" w:rsidRDefault="00FE3F11" w:rsidP="00FC028F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9A3358" w:rsidRDefault="009A3358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giao dịch</w:t>
            </w:r>
            <w:r w:rsidR="00B77037">
              <w:rPr>
                <w:lang w:val="en-US"/>
              </w:rPr>
              <w:t xml:space="preserve"> sau khi trừ đi khuyến mãi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FE3F11" w:rsidTr="00FC028F">
        <w:tc>
          <w:tcPr>
            <w:tcW w:w="758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="00FE3F11" w:rsidRDefault="00FE3F11" w:rsidP="00FE3F11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FE3F11" w:rsidRDefault="00FE3F11" w:rsidP="00FE3F11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FE3F11" w:rsidRDefault="00FE3F11" w:rsidP="00FE3F11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giao dịch</w:t>
            </w:r>
            <w:r w:rsidR="006526B3">
              <w:rPr>
                <w:lang w:val="en-US"/>
              </w:rPr>
              <w:t xml:space="preserve"> (Kế thừa từ lớp cha)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Bcustomer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 mua hàng trong hóa đơn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Bsalesman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Nhân viên thanh toán hóa đơn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TypeBill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Loại thanh toán của hóa đơn (thanh toán trực tiếp, giao hàng)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SumMoney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mua sách gốc (chưa trừ khuyến mãi)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BdiscoutCode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khuyến mãi nếu có trong hóa đơn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Cash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Tiền khách hàng trả</w:t>
            </w:r>
          </w:p>
        </w:tc>
      </w:tr>
      <w:tr w:rsidR="005E4F4F" w:rsidTr="00FC028F">
        <w:tc>
          <w:tcPr>
            <w:tcW w:w="758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6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ExcessCash</w:t>
            </w:r>
          </w:p>
        </w:tc>
        <w:tc>
          <w:tcPr>
            <w:tcW w:w="1566" w:type="dxa"/>
          </w:tcPr>
          <w:p w:rsidR="005E4F4F" w:rsidRDefault="005E4F4F" w:rsidP="005E4F4F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E4F4F" w:rsidRDefault="005E4F4F" w:rsidP="005E4F4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E4F4F" w:rsidRDefault="005E4F4F" w:rsidP="005E4F4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Tiền thừa trả cho khách</w:t>
            </w:r>
          </w:p>
        </w:tc>
      </w:tr>
    </w:tbl>
    <w:p w:rsidR="009A3358" w:rsidRDefault="009A3358" w:rsidP="009A3358">
      <w:pPr>
        <w:rPr>
          <w:lang w:val="en-US"/>
        </w:rPr>
      </w:pPr>
    </w:p>
    <w:p w:rsidR="009A3358" w:rsidRPr="00FA1EB0" w:rsidRDefault="009A3358" w:rsidP="009A3358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9A3358" w:rsidTr="00FC028F">
        <w:tc>
          <w:tcPr>
            <w:tcW w:w="758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9A3358" w:rsidRPr="00DF394E" w:rsidRDefault="009A3358" w:rsidP="00FC028F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9A3358" w:rsidRPr="00363B6E" w:rsidRDefault="009A3358" w:rsidP="00FC028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9A3358" w:rsidRPr="00F44EE4" w:rsidRDefault="009A3358" w:rsidP="00FC028F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A3358" w:rsidTr="00FC028F">
        <w:tc>
          <w:tcPr>
            <w:tcW w:w="758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9A3358" w:rsidRPr="00F564DB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9A3358" w:rsidRPr="00363B6E" w:rsidRDefault="009A3358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9A3358" w:rsidRDefault="009A3358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9A3358" w:rsidRPr="00F564DB" w:rsidRDefault="00DE056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hóa đơn và CSDL</w:t>
            </w:r>
          </w:p>
        </w:tc>
      </w:tr>
      <w:tr w:rsidR="00455F75" w:rsidTr="00FC028F">
        <w:tc>
          <w:tcPr>
            <w:tcW w:w="758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ListBill</w:t>
            </w:r>
          </w:p>
        </w:tc>
        <w:tc>
          <w:tcPr>
            <w:tcW w:w="1566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881874">
              <w:rPr>
                <w:lang w:val="en-US"/>
              </w:rPr>
              <w:t xml:space="preserve"> static</w:t>
            </w:r>
          </w:p>
        </w:tc>
        <w:tc>
          <w:tcPr>
            <w:tcW w:w="1640" w:type="dxa"/>
          </w:tcPr>
          <w:p w:rsidR="00455F75" w:rsidRDefault="00455F75" w:rsidP="00FC028F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55F75" w:rsidRDefault="00455F75" w:rsidP="00FC028F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hóa đơn có thể overload thành nhiều hàm để trả về danh sách hóa đơn theo yêu cầu</w:t>
            </w:r>
          </w:p>
        </w:tc>
      </w:tr>
    </w:tbl>
    <w:p w:rsidR="009A3358" w:rsidRDefault="009A3358" w:rsidP="009A3358">
      <w:pPr>
        <w:rPr>
          <w:lang w:val="en-US"/>
        </w:rPr>
      </w:pPr>
    </w:p>
    <w:p w:rsidR="00BE38DA" w:rsidRDefault="00BE38DA" w:rsidP="009A3358">
      <w:pPr>
        <w:rPr>
          <w:lang w:val="en-US"/>
        </w:rPr>
      </w:pPr>
      <w:r>
        <w:rPr>
          <w:lang w:val="en-US"/>
        </w:rPr>
        <w:t>Lo</w:t>
      </w:r>
    </w:p>
    <w:p w:rsidR="0006136A" w:rsidRDefault="00FA2DA7" w:rsidP="00FA2DA7">
      <w:pPr>
        <w:pStyle w:val="u3"/>
        <w:rPr>
          <w:lang w:val="en-US"/>
        </w:rPr>
      </w:pPr>
      <w:r>
        <w:rPr>
          <w:lang w:val="en-US"/>
        </w:rPr>
        <w:t>Lớp BookReceipt</w:t>
      </w:r>
    </w:p>
    <w:p w:rsidR="002E0860" w:rsidRDefault="002E0860" w:rsidP="002E0860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BaseReceipt</w:t>
      </w:r>
    </w:p>
    <w:p w:rsidR="002E0860" w:rsidRDefault="002E0860" w:rsidP="002E0860">
      <w:pPr>
        <w:rPr>
          <w:lang w:val="en-US"/>
        </w:rPr>
      </w:pPr>
    </w:p>
    <w:p w:rsidR="002E0860" w:rsidRPr="00204D3C" w:rsidRDefault="002E0860" w:rsidP="002E0860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E0860" w:rsidTr="00545F7D">
        <w:tc>
          <w:tcPr>
            <w:tcW w:w="758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2E0860" w:rsidRPr="00363B6E" w:rsidRDefault="002E086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E0860" w:rsidTr="00545F7D">
        <w:tc>
          <w:tcPr>
            <w:tcW w:w="758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6" w:type="dxa"/>
          </w:tcPr>
          <w:p w:rsidR="002E0860" w:rsidRDefault="002E0860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ID giao dịch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Ngày </w:t>
            </w:r>
            <w:r w:rsidR="00C06998">
              <w:rPr>
                <w:lang w:val="en-US"/>
              </w:rPr>
              <w:t>nhập sách</w:t>
            </w:r>
            <w:r>
              <w:rPr>
                <w:lang w:val="en-US"/>
              </w:rPr>
              <w:t xml:space="preserve">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Tổng tiền </w:t>
            </w:r>
            <w:r w:rsidR="00C06998">
              <w:rPr>
                <w:lang w:val="en-US"/>
              </w:rPr>
              <w:t>nhập sách</w:t>
            </w:r>
            <w:r>
              <w:rPr>
                <w:lang w:val="en-US"/>
              </w:rPr>
              <w:t xml:space="preserve">(Kế thừa từ lớp </w:t>
            </w:r>
            <w:r>
              <w:rPr>
                <w:lang w:val="en-US"/>
              </w:rPr>
              <w:lastRenderedPageBreak/>
              <w:t>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sách trong giao dịch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566" w:type="dxa"/>
          </w:tcPr>
          <w:p w:rsidR="002E0860" w:rsidRDefault="002E0860" w:rsidP="00545F7D">
            <w:r w:rsidRPr="001D73FF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Loại </w:t>
            </w:r>
            <w:r w:rsidR="003E720D">
              <w:rPr>
                <w:lang w:val="en-US"/>
              </w:rPr>
              <w:t>nhập (nhập mới, nhập thêm)</w:t>
            </w:r>
            <w:r>
              <w:rPr>
                <w:lang w:val="en-US"/>
              </w:rPr>
              <w:t xml:space="preserve"> (Kế thừa từ lớp cha)</w:t>
            </w:r>
          </w:p>
        </w:tc>
      </w:tr>
      <w:tr w:rsidR="002E0860" w:rsidTr="00545F7D">
        <w:tc>
          <w:tcPr>
            <w:tcW w:w="758" w:type="dxa"/>
          </w:tcPr>
          <w:p w:rsidR="002E0860" w:rsidRDefault="006E68C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2E0860" w:rsidRDefault="00B3234A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Bmanager</w:t>
            </w:r>
          </w:p>
        </w:tc>
        <w:tc>
          <w:tcPr>
            <w:tcW w:w="1566" w:type="dxa"/>
          </w:tcPr>
          <w:p w:rsidR="002E0860" w:rsidRDefault="002E0860" w:rsidP="00545F7D">
            <w:r w:rsidRPr="00214019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DE65D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Người nhập sách</w:t>
            </w:r>
          </w:p>
        </w:tc>
      </w:tr>
    </w:tbl>
    <w:p w:rsidR="002E0860" w:rsidRDefault="002E0860" w:rsidP="002E0860">
      <w:pPr>
        <w:rPr>
          <w:lang w:val="en-US"/>
        </w:rPr>
      </w:pPr>
    </w:p>
    <w:p w:rsidR="002E0860" w:rsidRPr="00FA1EB0" w:rsidRDefault="002E0860" w:rsidP="002E0860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2E0860" w:rsidTr="00545F7D">
        <w:tc>
          <w:tcPr>
            <w:tcW w:w="758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2E0860" w:rsidRPr="00DF394E" w:rsidRDefault="002E0860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2E0860" w:rsidRPr="00363B6E" w:rsidRDefault="002E086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2E0860" w:rsidRPr="00F44EE4" w:rsidRDefault="002E086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E0860" w:rsidTr="00545F7D">
        <w:tc>
          <w:tcPr>
            <w:tcW w:w="758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2E0860" w:rsidRPr="00F564DB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2E0860" w:rsidRPr="00363B6E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Pr="00F564DB" w:rsidRDefault="00E30A8F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phiếu nhập vào CSDL</w:t>
            </w:r>
          </w:p>
        </w:tc>
      </w:tr>
      <w:tr w:rsidR="002E0860" w:rsidTr="00545F7D">
        <w:tc>
          <w:tcPr>
            <w:tcW w:w="758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2E0860" w:rsidRDefault="00DD5BC9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ListBookReceipt</w:t>
            </w:r>
          </w:p>
        </w:tc>
        <w:tc>
          <w:tcPr>
            <w:tcW w:w="1566" w:type="dxa"/>
          </w:tcPr>
          <w:p w:rsidR="002E0860" w:rsidRDefault="002E086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2E0860" w:rsidRDefault="002E086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2E0860" w:rsidRDefault="00DD5BC9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phiếu nhập có thể overload thành nhiều hàm để lấy ra danh sách phiếu theo yêu cầu</w:t>
            </w:r>
          </w:p>
        </w:tc>
      </w:tr>
    </w:tbl>
    <w:p w:rsidR="00FA2DA7" w:rsidRDefault="00FA2DA7" w:rsidP="00FA2DA7">
      <w:pPr>
        <w:rPr>
          <w:lang w:val="en-US"/>
        </w:rPr>
      </w:pPr>
    </w:p>
    <w:p w:rsidR="00467139" w:rsidRDefault="00467139" w:rsidP="00467139">
      <w:pPr>
        <w:pStyle w:val="u3"/>
        <w:rPr>
          <w:lang w:val="en-US"/>
        </w:rPr>
      </w:pPr>
      <w:r>
        <w:rPr>
          <w:lang w:val="en-US"/>
        </w:rPr>
        <w:t>Lớp DiscoutCode</w:t>
      </w:r>
    </w:p>
    <w:p w:rsidR="003449F4" w:rsidRPr="00204D3C" w:rsidRDefault="003449F4" w:rsidP="003449F4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449F4" w:rsidTr="00545F7D">
        <w:tc>
          <w:tcPr>
            <w:tcW w:w="758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3449F4" w:rsidRPr="00363B6E" w:rsidRDefault="003449F4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449F4" w:rsidTr="00545F7D">
        <w:tc>
          <w:tcPr>
            <w:tcW w:w="758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:rsidR="003449F4" w:rsidRDefault="003449F4" w:rsidP="00545F7D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code khuyến mãi</w:t>
            </w:r>
          </w:p>
        </w:tc>
      </w:tr>
      <w:tr w:rsidR="003449F4" w:rsidTr="00545F7D">
        <w:tc>
          <w:tcPr>
            <w:tcW w:w="758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3449F4" w:rsidRDefault="003449F4" w:rsidP="00545F7D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mã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4D7695" w:rsidTr="00545F7D">
        <w:tc>
          <w:tcPr>
            <w:tcW w:w="758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4D7695" w:rsidRDefault="004D7695" w:rsidP="004D7695">
            <w:r>
              <w:rPr>
                <w:lang w:val="en-US"/>
              </w:rPr>
              <w:t>Protected</w:t>
            </w:r>
          </w:p>
        </w:tc>
        <w:tc>
          <w:tcPr>
            <w:tcW w:w="1640" w:type="dxa"/>
          </w:tcPr>
          <w:p w:rsidR="004D7695" w:rsidRDefault="004D7695" w:rsidP="004D7695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4D7695" w:rsidRDefault="004D7695" w:rsidP="004D7695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cần phải mua để được áp dụng chương trình khuyến mãi</w:t>
            </w:r>
          </w:p>
        </w:tc>
      </w:tr>
    </w:tbl>
    <w:p w:rsidR="003449F4" w:rsidRDefault="003449F4" w:rsidP="003449F4">
      <w:pPr>
        <w:rPr>
          <w:lang w:val="en-US"/>
        </w:rPr>
      </w:pPr>
    </w:p>
    <w:p w:rsidR="003449F4" w:rsidRPr="00FA1EB0" w:rsidRDefault="003449F4" w:rsidP="003449F4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3449F4" w:rsidTr="00545F7D">
        <w:tc>
          <w:tcPr>
            <w:tcW w:w="758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3449F4" w:rsidRPr="00DF394E" w:rsidRDefault="003449F4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3449F4" w:rsidRPr="00363B6E" w:rsidRDefault="003449F4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3449F4" w:rsidRPr="00F44EE4" w:rsidRDefault="003449F4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449F4" w:rsidTr="00545F7D">
        <w:tc>
          <w:tcPr>
            <w:tcW w:w="758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3449F4" w:rsidRPr="00F564DB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3449F4" w:rsidRPr="00363B6E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Pr="00F564DB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mã khuyến mãi mới vào trong CSDL</w:t>
            </w:r>
          </w:p>
        </w:tc>
      </w:tr>
      <w:tr w:rsidR="003449F4" w:rsidTr="00545F7D">
        <w:tc>
          <w:tcPr>
            <w:tcW w:w="758" w:type="dxa"/>
          </w:tcPr>
          <w:p w:rsidR="003449F4" w:rsidRDefault="003449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3449F4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3449F4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3449F4" w:rsidRDefault="003449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3449F4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mã khuyến mãi ra khỏi CSDL</w:t>
            </w:r>
          </w:p>
        </w:tc>
      </w:tr>
      <w:tr w:rsidR="00AF1A21" w:rsidTr="00545F7D">
        <w:tc>
          <w:tcPr>
            <w:tcW w:w="758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AF1A21" w:rsidRDefault="00AF1A21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AF1A21" w:rsidRDefault="00AF1A21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mã khuyến mãi</w:t>
            </w:r>
          </w:p>
        </w:tc>
      </w:tr>
      <w:tr w:rsidR="00D775F4" w:rsidTr="00545F7D">
        <w:tc>
          <w:tcPr>
            <w:tcW w:w="758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ListDiscoutCode</w:t>
            </w:r>
          </w:p>
        </w:tc>
        <w:tc>
          <w:tcPr>
            <w:tcW w:w="1566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D775F4" w:rsidRDefault="00D775F4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D775F4" w:rsidRDefault="00D775F4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Trả về danh sách mã khuyến mãi </w:t>
            </w:r>
            <w:r>
              <w:rPr>
                <w:lang w:val="en-US"/>
              </w:rPr>
              <w:lastRenderedPageBreak/>
              <w:t>có thể override thành nhiều hàm để lấy ra danh sách mã theo yêu c</w:t>
            </w:r>
            <w:r w:rsidR="0059015D">
              <w:rPr>
                <w:lang w:val="en-US"/>
              </w:rPr>
              <w:t>ầu</w:t>
            </w:r>
          </w:p>
        </w:tc>
      </w:tr>
    </w:tbl>
    <w:p w:rsidR="003449F4" w:rsidRDefault="003449F4" w:rsidP="003449F4">
      <w:pPr>
        <w:rPr>
          <w:lang w:val="en-US"/>
        </w:rPr>
      </w:pPr>
    </w:p>
    <w:p w:rsidR="009B02DB" w:rsidRDefault="003C5254" w:rsidP="00D87ECC">
      <w:pPr>
        <w:pStyle w:val="u3"/>
        <w:rPr>
          <w:lang w:val="en-US"/>
        </w:rPr>
      </w:pPr>
      <w:r>
        <w:rPr>
          <w:lang w:val="en-US"/>
        </w:rPr>
        <w:t>Lớp ComboCode</w:t>
      </w:r>
    </w:p>
    <w:p w:rsidR="006018D6" w:rsidRPr="006018D6" w:rsidRDefault="006018D6" w:rsidP="006018D6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DiscoutCode</w:t>
      </w:r>
    </w:p>
    <w:p w:rsidR="0019786B" w:rsidRPr="00204D3C" w:rsidRDefault="0019786B" w:rsidP="0019786B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9786B" w:rsidTr="00545F7D">
        <w:tc>
          <w:tcPr>
            <w:tcW w:w="758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9786B" w:rsidRPr="00363B6E" w:rsidRDefault="0019786B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9786B" w:rsidTr="00545F7D">
        <w:tc>
          <w:tcPr>
            <w:tcW w:w="758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:rsidR="0019786B" w:rsidRDefault="0019786B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code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mã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19786B" w:rsidRDefault="0019786B" w:rsidP="0019786B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9786B" w:rsidRDefault="0019786B" w:rsidP="0019786B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19786B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cần phải mua để được áp dụng chương trình khuyến mãi</w:t>
            </w:r>
          </w:p>
        </w:tc>
      </w:tr>
    </w:tbl>
    <w:p w:rsidR="0019786B" w:rsidRDefault="0019786B" w:rsidP="0019786B">
      <w:pPr>
        <w:rPr>
          <w:lang w:val="en-US"/>
        </w:rPr>
      </w:pPr>
    </w:p>
    <w:p w:rsidR="0019786B" w:rsidRPr="00FA1EB0" w:rsidRDefault="0019786B" w:rsidP="0019786B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9786B" w:rsidTr="00545F7D">
        <w:tc>
          <w:tcPr>
            <w:tcW w:w="758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9786B" w:rsidRPr="00DF394E" w:rsidRDefault="0019786B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19786B" w:rsidRPr="00363B6E" w:rsidRDefault="0019786B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9786B" w:rsidRPr="00F44EE4" w:rsidRDefault="0019786B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9786B" w:rsidTr="00545F7D">
        <w:tc>
          <w:tcPr>
            <w:tcW w:w="758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19786B" w:rsidRPr="00363B6E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Pr="00F564D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mã khuyến mãi mới vào trong CSDL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mã khuyến mãi ra khỏi CSDL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mã khuyến mãi</w:t>
            </w:r>
          </w:p>
        </w:tc>
      </w:tr>
      <w:tr w:rsidR="0019786B" w:rsidTr="00545F7D">
        <w:tc>
          <w:tcPr>
            <w:tcW w:w="758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ListDiscoutCode</w:t>
            </w:r>
          </w:p>
        </w:tc>
        <w:tc>
          <w:tcPr>
            <w:tcW w:w="156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19786B" w:rsidRDefault="0019786B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9786B" w:rsidRDefault="0019786B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mã khuyến mãi có thể override thành nhiều hàm để lấy ra danh sách mã theo yêu cầu</w:t>
            </w:r>
          </w:p>
        </w:tc>
      </w:tr>
    </w:tbl>
    <w:p w:rsidR="00D87ECC" w:rsidRPr="00D87ECC" w:rsidRDefault="00D87ECC" w:rsidP="00D87ECC">
      <w:pPr>
        <w:rPr>
          <w:lang w:val="en-US"/>
        </w:rPr>
      </w:pPr>
    </w:p>
    <w:p w:rsidR="004F4A84" w:rsidRDefault="00286207" w:rsidP="00286207">
      <w:pPr>
        <w:pStyle w:val="u3"/>
        <w:rPr>
          <w:lang w:val="en-US"/>
        </w:rPr>
      </w:pPr>
      <w:r>
        <w:rPr>
          <w:lang w:val="en-US"/>
        </w:rPr>
        <w:t>Lớp NormalCode</w:t>
      </w:r>
    </w:p>
    <w:p w:rsidR="00BA5D83" w:rsidRPr="006018D6" w:rsidRDefault="00BA5D83" w:rsidP="00BA5D83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 từ lớp DiscoutCode</w:t>
      </w:r>
    </w:p>
    <w:p w:rsidR="00BA5D83" w:rsidRPr="00204D3C" w:rsidRDefault="00BA5D83" w:rsidP="00BA5D83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A5D83" w:rsidTr="00545F7D">
        <w:tc>
          <w:tcPr>
            <w:tcW w:w="758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BA5D83" w:rsidRPr="00363B6E" w:rsidRDefault="00BA5D83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A5D83" w:rsidTr="00545F7D">
        <w:tc>
          <w:tcPr>
            <w:tcW w:w="758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566" w:type="dxa"/>
          </w:tcPr>
          <w:p w:rsidR="00BA5D83" w:rsidRDefault="00BA5D83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Mã code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Tên loại mã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Percent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Phần trăm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bắt đầu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kết thúc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NumberBook</w:t>
            </w:r>
          </w:p>
        </w:tc>
        <w:tc>
          <w:tcPr>
            <w:tcW w:w="1566" w:type="dxa"/>
          </w:tcPr>
          <w:p w:rsidR="00BA5D83" w:rsidRDefault="00BA5D83" w:rsidP="00545F7D">
            <w:r w:rsidRPr="00037D07"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sách cần phải mua để được áp dụng chương trình khuyến mãi</w:t>
            </w:r>
          </w:p>
        </w:tc>
      </w:tr>
    </w:tbl>
    <w:p w:rsidR="00BA5D83" w:rsidRDefault="00BA5D83" w:rsidP="00BA5D83">
      <w:pPr>
        <w:rPr>
          <w:lang w:val="en-US"/>
        </w:rPr>
      </w:pPr>
    </w:p>
    <w:p w:rsidR="00BA5D83" w:rsidRPr="00FA1EB0" w:rsidRDefault="00BA5D83" w:rsidP="00BA5D83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BA5D83" w:rsidTr="00545F7D">
        <w:tc>
          <w:tcPr>
            <w:tcW w:w="758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BA5D83" w:rsidRPr="00DF394E" w:rsidRDefault="00BA5D83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BA5D83" w:rsidRPr="00363B6E" w:rsidRDefault="00BA5D83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BA5D83" w:rsidRPr="00F44EE4" w:rsidRDefault="00BA5D83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BA5D83" w:rsidTr="00545F7D">
        <w:tc>
          <w:tcPr>
            <w:tcW w:w="758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566" w:type="dxa"/>
          </w:tcPr>
          <w:p w:rsidR="00BA5D83" w:rsidRPr="00363B6E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Pr="00F564DB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Thêm mã khuyến mãi mới vào trong CSDL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  <w:tc>
          <w:tcPr>
            <w:tcW w:w="15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Xóa mã khuyến mãi ra khỏi CSDL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  <w:tc>
          <w:tcPr>
            <w:tcW w:w="15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mã khuyến mãi</w:t>
            </w:r>
          </w:p>
        </w:tc>
      </w:tr>
      <w:tr w:rsidR="00BA5D83" w:rsidTr="00545F7D">
        <w:tc>
          <w:tcPr>
            <w:tcW w:w="758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ListDiscoutCode</w:t>
            </w:r>
          </w:p>
        </w:tc>
        <w:tc>
          <w:tcPr>
            <w:tcW w:w="156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640" w:type="dxa"/>
          </w:tcPr>
          <w:p w:rsidR="00BA5D83" w:rsidRDefault="00BA5D83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BA5D83" w:rsidRDefault="00BA5D83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mã khuyến mãi có thể override thành nhiều hàm để lấy ra danh sách mã theo yêu cầu</w:t>
            </w:r>
          </w:p>
        </w:tc>
      </w:tr>
    </w:tbl>
    <w:p w:rsidR="00286207" w:rsidRDefault="00286207" w:rsidP="00286207">
      <w:pPr>
        <w:rPr>
          <w:lang w:val="en-US"/>
        </w:rPr>
      </w:pPr>
    </w:p>
    <w:p w:rsidR="00394356" w:rsidRDefault="00394356" w:rsidP="00394356">
      <w:pPr>
        <w:pStyle w:val="u3"/>
        <w:rPr>
          <w:lang w:val="en-US"/>
        </w:rPr>
      </w:pPr>
      <w:r w:rsidRPr="0075158F">
        <w:rPr>
          <w:lang w:val="en-US"/>
        </w:rPr>
        <w:t>Lớp BookStore</w:t>
      </w:r>
    </w:p>
    <w:p w:rsidR="00721B00" w:rsidRPr="00204D3C" w:rsidRDefault="00721B00" w:rsidP="00721B00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21B00" w:rsidTr="00545F7D">
        <w:tc>
          <w:tcPr>
            <w:tcW w:w="758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721B00" w:rsidRPr="00363B6E" w:rsidRDefault="00721B0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21B00" w:rsidTr="00545F7D">
        <w:tc>
          <w:tcPr>
            <w:tcW w:w="758" w:type="dxa"/>
          </w:tcPr>
          <w:p w:rsidR="00721B00" w:rsidRPr="00F564DB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21B00" w:rsidRPr="00F564DB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21B00" w:rsidRDefault="00721B00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Pr="00F564DB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  <w:tr w:rsidR="00721B00" w:rsidTr="00545F7D">
        <w:tc>
          <w:tcPr>
            <w:tcW w:w="758" w:type="dxa"/>
          </w:tcPr>
          <w:p w:rsidR="00721B00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21B00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Instance</w:t>
            </w:r>
          </w:p>
        </w:tc>
        <w:tc>
          <w:tcPr>
            <w:tcW w:w="1566" w:type="dxa"/>
          </w:tcPr>
          <w:p w:rsidR="00721B00" w:rsidRDefault="00D4117E" w:rsidP="00545F7D"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Default="00D4117E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Singleton</w:t>
            </w:r>
          </w:p>
        </w:tc>
      </w:tr>
    </w:tbl>
    <w:p w:rsidR="00721B00" w:rsidRDefault="00721B00" w:rsidP="00721B00">
      <w:pPr>
        <w:rPr>
          <w:lang w:val="en-US"/>
        </w:rPr>
      </w:pPr>
    </w:p>
    <w:p w:rsidR="00721B00" w:rsidRPr="00FA1EB0" w:rsidRDefault="00721B00" w:rsidP="00721B00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721B00" w:rsidTr="00545F7D">
        <w:tc>
          <w:tcPr>
            <w:tcW w:w="758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721B00" w:rsidRPr="00DF394E" w:rsidRDefault="00721B00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721B00" w:rsidRPr="00363B6E" w:rsidRDefault="00721B00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721B00" w:rsidRPr="00F44EE4" w:rsidRDefault="00721B00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21B00" w:rsidTr="00545F7D">
        <w:tc>
          <w:tcPr>
            <w:tcW w:w="758" w:type="dxa"/>
          </w:tcPr>
          <w:p w:rsidR="00721B00" w:rsidRPr="00F564DB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721B00" w:rsidRPr="00F564DB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ListReportDate</w:t>
            </w:r>
          </w:p>
        </w:tc>
        <w:tc>
          <w:tcPr>
            <w:tcW w:w="1566" w:type="dxa"/>
          </w:tcPr>
          <w:p w:rsidR="00721B00" w:rsidRPr="00363B6E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Pr="00F564DB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báo cáo theo ngày</w:t>
            </w:r>
          </w:p>
        </w:tc>
      </w:tr>
      <w:tr w:rsidR="00721B00" w:rsidTr="00545F7D">
        <w:tc>
          <w:tcPr>
            <w:tcW w:w="758" w:type="dxa"/>
          </w:tcPr>
          <w:p w:rsidR="00721B00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721B00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ListReportMonth</w:t>
            </w:r>
          </w:p>
        </w:tc>
        <w:tc>
          <w:tcPr>
            <w:tcW w:w="1566" w:type="dxa"/>
          </w:tcPr>
          <w:p w:rsidR="00721B00" w:rsidRDefault="00721B00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640" w:type="dxa"/>
          </w:tcPr>
          <w:p w:rsidR="00721B00" w:rsidRDefault="00721B00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21B00" w:rsidRDefault="000B1EA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báo cáo theo tháng</w:t>
            </w:r>
          </w:p>
        </w:tc>
      </w:tr>
    </w:tbl>
    <w:p w:rsidR="0075158F" w:rsidRDefault="0075158F" w:rsidP="0075158F">
      <w:pPr>
        <w:rPr>
          <w:lang w:val="en-US"/>
        </w:rPr>
      </w:pPr>
    </w:p>
    <w:p w:rsidR="005D3DFC" w:rsidRDefault="005D3DFC" w:rsidP="003936EA">
      <w:pPr>
        <w:pStyle w:val="u3"/>
        <w:rPr>
          <w:lang w:val="en-US"/>
        </w:rPr>
      </w:pPr>
      <w:r>
        <w:rPr>
          <w:lang w:val="en-US"/>
        </w:rPr>
        <w:t>Lớp</w:t>
      </w:r>
      <w:r w:rsidR="003936EA">
        <w:rPr>
          <w:lang w:val="en-US"/>
        </w:rPr>
        <w:t xml:space="preserve"> ReportDate</w:t>
      </w:r>
    </w:p>
    <w:p w:rsidR="00150E68" w:rsidRPr="00204D3C" w:rsidRDefault="00150E68" w:rsidP="00150E68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6"/>
        <w:gridCol w:w="2390"/>
        <w:gridCol w:w="1499"/>
        <w:gridCol w:w="1548"/>
        <w:gridCol w:w="3393"/>
      </w:tblGrid>
      <w:tr w:rsidR="00150E68" w:rsidTr="00545F7D">
        <w:tc>
          <w:tcPr>
            <w:tcW w:w="758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50E68" w:rsidRPr="00363B6E" w:rsidRDefault="00150E6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50E68" w:rsidTr="00545F7D">
        <w:tc>
          <w:tcPr>
            <w:tcW w:w="758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50E68" w:rsidRPr="00F564DB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66" w:type="dxa"/>
          </w:tcPr>
          <w:p w:rsidR="00150E68" w:rsidRDefault="00150E68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50E68" w:rsidRDefault="00150E6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50E68" w:rsidRPr="00F564DB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Ngày báo cáo</w:t>
            </w:r>
          </w:p>
        </w:tc>
      </w:tr>
      <w:tr w:rsidR="00150E68" w:rsidTr="00545F7D">
        <w:tc>
          <w:tcPr>
            <w:tcW w:w="758" w:type="dxa"/>
          </w:tcPr>
          <w:p w:rsidR="00150E68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50E68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TotalCustomers</w:t>
            </w:r>
          </w:p>
        </w:tc>
        <w:tc>
          <w:tcPr>
            <w:tcW w:w="1566" w:type="dxa"/>
          </w:tcPr>
          <w:p w:rsidR="00150E68" w:rsidRPr="005C4752" w:rsidRDefault="005C4752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50E68" w:rsidRDefault="00150E6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50E68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khách mua trong ngày</w:t>
            </w:r>
          </w:p>
        </w:tc>
      </w:tr>
      <w:tr w:rsidR="005C4752" w:rsidTr="00545F7D">
        <w:tc>
          <w:tcPr>
            <w:tcW w:w="758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TotalBooksSold</w:t>
            </w:r>
          </w:p>
        </w:tc>
        <w:tc>
          <w:tcPr>
            <w:tcW w:w="1566" w:type="dxa"/>
          </w:tcPr>
          <w:p w:rsidR="005C4752" w:rsidRDefault="005C4752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C4752" w:rsidRDefault="005C4752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bán trong ngày</w:t>
            </w:r>
          </w:p>
        </w:tc>
      </w:tr>
      <w:tr w:rsidR="005C4752" w:rsidTr="00545F7D">
        <w:tc>
          <w:tcPr>
            <w:tcW w:w="758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TotalMoneyBooksSell</w:t>
            </w:r>
          </w:p>
        </w:tc>
        <w:tc>
          <w:tcPr>
            <w:tcW w:w="1566" w:type="dxa"/>
          </w:tcPr>
          <w:p w:rsidR="005C4752" w:rsidRDefault="005C4752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5C4752" w:rsidRDefault="005C4752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5C4752" w:rsidRDefault="005C4752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thu được trong ngày</w:t>
            </w:r>
          </w:p>
        </w:tc>
      </w:tr>
    </w:tbl>
    <w:p w:rsidR="00150E68" w:rsidRDefault="00150E68" w:rsidP="00150E68">
      <w:pPr>
        <w:rPr>
          <w:lang w:val="en-US"/>
        </w:rPr>
      </w:pPr>
    </w:p>
    <w:p w:rsidR="00150E68" w:rsidRPr="00FA1EB0" w:rsidRDefault="00150E68" w:rsidP="00150E68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50E68" w:rsidTr="00545F7D">
        <w:tc>
          <w:tcPr>
            <w:tcW w:w="758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50E68" w:rsidRPr="00DF394E" w:rsidRDefault="00150E68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150E68" w:rsidRPr="00363B6E" w:rsidRDefault="00150E6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50E68" w:rsidRPr="00F44EE4" w:rsidRDefault="00150E6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50E68" w:rsidTr="00545F7D">
        <w:tc>
          <w:tcPr>
            <w:tcW w:w="758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ListReportDate</w:t>
            </w:r>
          </w:p>
        </w:tc>
        <w:tc>
          <w:tcPr>
            <w:tcW w:w="1566" w:type="dxa"/>
          </w:tcPr>
          <w:p w:rsidR="00150E68" w:rsidRPr="00363B6E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1D0483">
              <w:rPr>
                <w:lang w:val="en-US"/>
              </w:rPr>
              <w:t xml:space="preserve"> static</w:t>
            </w:r>
          </w:p>
        </w:tc>
        <w:tc>
          <w:tcPr>
            <w:tcW w:w="1640" w:type="dxa"/>
          </w:tcPr>
          <w:p w:rsidR="00150E68" w:rsidRDefault="00150E6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50E68" w:rsidRPr="00F564DB" w:rsidRDefault="00150E6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danh sách báo cáo theo ngày</w:t>
            </w:r>
          </w:p>
        </w:tc>
      </w:tr>
    </w:tbl>
    <w:p w:rsidR="003936EA" w:rsidRDefault="003936EA" w:rsidP="003936EA">
      <w:pPr>
        <w:rPr>
          <w:lang w:val="en-US"/>
        </w:rPr>
      </w:pPr>
    </w:p>
    <w:p w:rsidR="001D3A58" w:rsidRDefault="001D3A58" w:rsidP="001D3A58">
      <w:pPr>
        <w:pStyle w:val="u3"/>
        <w:rPr>
          <w:lang w:val="en-US"/>
        </w:rPr>
      </w:pPr>
      <w:r>
        <w:rPr>
          <w:lang w:val="en-US"/>
        </w:rPr>
        <w:t>Lớp ReportMonth</w:t>
      </w:r>
    </w:p>
    <w:p w:rsidR="001D3A58" w:rsidRPr="00204D3C" w:rsidRDefault="001D3A58" w:rsidP="001D3A58">
      <w:pPr>
        <w:ind w:firstLine="720"/>
        <w:rPr>
          <w:i/>
          <w:lang w:val="en-US"/>
        </w:rPr>
      </w:pPr>
      <w:r w:rsidRPr="00204D3C">
        <w:rPr>
          <w:i/>
          <w:lang w:val="en-US"/>
        </w:rPr>
        <w:t>[Danh sách các thuộc tính]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44"/>
        <w:gridCol w:w="2469"/>
        <w:gridCol w:w="1486"/>
        <w:gridCol w:w="1531"/>
        <w:gridCol w:w="3346"/>
      </w:tblGrid>
      <w:tr w:rsidR="001D3A58" w:rsidTr="00545F7D">
        <w:tc>
          <w:tcPr>
            <w:tcW w:w="758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:rsidR="001D3A58" w:rsidRPr="00363B6E" w:rsidRDefault="001D3A5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D3A58" w:rsidTr="00545F7D">
        <w:tc>
          <w:tcPr>
            <w:tcW w:w="758" w:type="dxa"/>
          </w:tcPr>
          <w:p w:rsidR="001D3A58" w:rsidRPr="00F564DB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D3A58" w:rsidRPr="00F564DB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Month</w:t>
            </w:r>
          </w:p>
        </w:tc>
        <w:tc>
          <w:tcPr>
            <w:tcW w:w="1566" w:type="dxa"/>
          </w:tcPr>
          <w:p w:rsidR="001D3A58" w:rsidRDefault="001D3A58" w:rsidP="00545F7D"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Pr="00F564DB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Tháng báo cáo</w:t>
            </w:r>
          </w:p>
        </w:tc>
      </w:tr>
      <w:tr w:rsidR="001D3A58" w:rsidTr="00545F7D">
        <w:tc>
          <w:tcPr>
            <w:tcW w:w="758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TotalBooksInt</w:t>
            </w:r>
          </w:p>
        </w:tc>
        <w:tc>
          <w:tcPr>
            <w:tcW w:w="1566" w:type="dxa"/>
          </w:tcPr>
          <w:p w:rsidR="001D3A58" w:rsidRPr="005C4752" w:rsidRDefault="001D3A58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nhập trong tháng</w:t>
            </w:r>
          </w:p>
        </w:tc>
      </w:tr>
      <w:tr w:rsidR="001D3A58" w:rsidTr="00545F7D">
        <w:tc>
          <w:tcPr>
            <w:tcW w:w="758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ToltalBooksSold</w:t>
            </w:r>
          </w:p>
        </w:tc>
        <w:tc>
          <w:tcPr>
            <w:tcW w:w="1566" w:type="dxa"/>
          </w:tcPr>
          <w:p w:rsidR="001D3A58" w:rsidRDefault="001D3A58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sách bán trong tháng</w:t>
            </w:r>
          </w:p>
        </w:tc>
      </w:tr>
      <w:tr w:rsidR="001D3A58" w:rsidTr="00545F7D">
        <w:tc>
          <w:tcPr>
            <w:tcW w:w="758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:rsidR="001D3A58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TotalMoneyBooksSell</w:t>
            </w:r>
          </w:p>
        </w:tc>
        <w:tc>
          <w:tcPr>
            <w:tcW w:w="1566" w:type="dxa"/>
          </w:tcPr>
          <w:p w:rsidR="001D3A58" w:rsidRDefault="001D3A58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thu được trong tháng</w:t>
            </w:r>
          </w:p>
        </w:tc>
      </w:tr>
      <w:tr w:rsidR="007B03F5" w:rsidTr="00545F7D">
        <w:tc>
          <w:tcPr>
            <w:tcW w:w="758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TotalMoneyBooksIn</w:t>
            </w:r>
          </w:p>
        </w:tc>
        <w:tc>
          <w:tcPr>
            <w:tcW w:w="1566" w:type="dxa"/>
          </w:tcPr>
          <w:p w:rsidR="007B03F5" w:rsidRDefault="007B03F5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B03F5" w:rsidRDefault="007B03F5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nhập sách</w:t>
            </w:r>
          </w:p>
        </w:tc>
      </w:tr>
      <w:tr w:rsidR="007B03F5" w:rsidTr="00545F7D">
        <w:tc>
          <w:tcPr>
            <w:tcW w:w="758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ToltalEmployeesSalary</w:t>
            </w:r>
          </w:p>
        </w:tc>
        <w:tc>
          <w:tcPr>
            <w:tcW w:w="1566" w:type="dxa"/>
          </w:tcPr>
          <w:p w:rsidR="007B03F5" w:rsidRDefault="007B03F5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B03F5" w:rsidRDefault="007B03F5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tiền lương cho nhân viên</w:t>
            </w:r>
          </w:p>
        </w:tc>
      </w:tr>
      <w:tr w:rsidR="007B03F5" w:rsidTr="00545F7D">
        <w:tc>
          <w:tcPr>
            <w:tcW w:w="758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ToltalProfit</w:t>
            </w:r>
          </w:p>
        </w:tc>
        <w:tc>
          <w:tcPr>
            <w:tcW w:w="1566" w:type="dxa"/>
          </w:tcPr>
          <w:p w:rsidR="007B03F5" w:rsidRDefault="007B03F5" w:rsidP="00545F7D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</w:tcPr>
          <w:p w:rsidR="007B03F5" w:rsidRDefault="007B03F5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7B03F5" w:rsidRDefault="007B03F5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Tổng lợi nhuận trong tháng</w:t>
            </w:r>
          </w:p>
        </w:tc>
      </w:tr>
    </w:tbl>
    <w:p w:rsidR="001D3A58" w:rsidRDefault="001D3A58" w:rsidP="001D3A58">
      <w:pPr>
        <w:rPr>
          <w:lang w:val="en-US"/>
        </w:rPr>
      </w:pPr>
    </w:p>
    <w:p w:rsidR="001D3A58" w:rsidRPr="00FA1EB0" w:rsidRDefault="001D3A58" w:rsidP="001D3A58">
      <w:pPr>
        <w:rPr>
          <w:i/>
          <w:lang w:val="en-US"/>
        </w:rPr>
      </w:pPr>
      <w:r>
        <w:rPr>
          <w:lang w:val="en-US"/>
        </w:rPr>
        <w:tab/>
      </w:r>
      <w:r w:rsidRPr="00FA1EB0">
        <w:rPr>
          <w:i/>
          <w:lang w:val="en-US"/>
        </w:rPr>
        <w:t>[Danh sách các phương thức]</w:t>
      </w:r>
    </w:p>
    <w:tbl>
      <w:tblPr>
        <w:tblStyle w:val="LiBang"/>
        <w:tblW w:w="9576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D3A58" w:rsidTr="00545F7D">
        <w:tc>
          <w:tcPr>
            <w:tcW w:w="758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:rsidR="001D3A58" w:rsidRPr="00DF394E" w:rsidRDefault="001D3A58" w:rsidP="00545F7D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 xml:space="preserve">Tên </w:t>
            </w:r>
            <w:r>
              <w:rPr>
                <w:color w:val="000000"/>
                <w:lang w:val="en-US"/>
              </w:rPr>
              <w:t>phương thức</w:t>
            </w:r>
          </w:p>
        </w:tc>
        <w:tc>
          <w:tcPr>
            <w:tcW w:w="1566" w:type="dxa"/>
          </w:tcPr>
          <w:p w:rsidR="001D3A58" w:rsidRPr="00363B6E" w:rsidRDefault="001D3A58" w:rsidP="00545F7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646" w:type="dxa"/>
          </w:tcPr>
          <w:p w:rsidR="001D3A58" w:rsidRPr="00F44EE4" w:rsidRDefault="001D3A58" w:rsidP="00545F7D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1D3A58" w:rsidTr="00545F7D">
        <w:tc>
          <w:tcPr>
            <w:tcW w:w="758" w:type="dxa"/>
          </w:tcPr>
          <w:p w:rsidR="001D3A58" w:rsidRPr="00F564DB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:rsidR="001D3A58" w:rsidRPr="00F564DB" w:rsidRDefault="00C4593F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ListReportMonth</w:t>
            </w:r>
          </w:p>
        </w:tc>
        <w:tc>
          <w:tcPr>
            <w:tcW w:w="1566" w:type="dxa"/>
          </w:tcPr>
          <w:p w:rsidR="001D3A58" w:rsidRPr="00363B6E" w:rsidRDefault="001D3A58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="00C4593F">
              <w:rPr>
                <w:lang w:val="en-US"/>
              </w:rPr>
              <w:t xml:space="preserve"> static</w:t>
            </w:r>
          </w:p>
        </w:tc>
        <w:tc>
          <w:tcPr>
            <w:tcW w:w="1640" w:type="dxa"/>
          </w:tcPr>
          <w:p w:rsidR="001D3A58" w:rsidRDefault="001D3A58" w:rsidP="00545F7D">
            <w:pPr>
              <w:pStyle w:val="ThnVnban"/>
              <w:spacing w:after="0"/>
            </w:pPr>
          </w:p>
        </w:tc>
        <w:tc>
          <w:tcPr>
            <w:tcW w:w="3646" w:type="dxa"/>
          </w:tcPr>
          <w:p w:rsidR="001D3A58" w:rsidRPr="00F564DB" w:rsidRDefault="00C4593F" w:rsidP="00545F7D">
            <w:pPr>
              <w:pStyle w:val="ThnVnban"/>
              <w:spacing w:after="0"/>
              <w:rPr>
                <w:lang w:val="en-US"/>
              </w:rPr>
            </w:pPr>
            <w:r>
              <w:rPr>
                <w:lang w:val="en-US"/>
              </w:rPr>
              <w:t>Trả về list báo cáo theo tháng</w:t>
            </w:r>
          </w:p>
        </w:tc>
      </w:tr>
    </w:tbl>
    <w:p w:rsidR="001D3A58" w:rsidRPr="003936EA" w:rsidRDefault="001D3A58" w:rsidP="003936EA">
      <w:pPr>
        <w:rPr>
          <w:lang w:val="en-US"/>
        </w:rPr>
      </w:pPr>
    </w:p>
    <w:p w:rsidR="003936EA" w:rsidRPr="0075158F" w:rsidRDefault="003936EA" w:rsidP="0075158F">
      <w:pPr>
        <w:rPr>
          <w:lang w:val="en-US"/>
        </w:rPr>
      </w:pPr>
    </w:p>
    <w:p w:rsidR="00FD06E2" w:rsidRDefault="00FD06E2" w:rsidP="00363B6E">
      <w:pPr>
        <w:pStyle w:val="u1"/>
      </w:pPr>
      <w:bookmarkStart w:id="7" w:name="_Toc6375841"/>
      <w:r>
        <w:t>Sơ đồ trạng thái</w:t>
      </w:r>
      <w:bookmarkEnd w:id="6"/>
      <w:bookmarkEnd w:id="7"/>
    </w:p>
    <w:p w:rsidR="00FD06E2" w:rsidRPr="00363B6E" w:rsidRDefault="00FD06E2" w:rsidP="00FD06E2">
      <w:pPr>
        <w:pStyle w:val="ThnVnban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71E" w:rsidRDefault="009B671E">
      <w:r>
        <w:separator/>
      </w:r>
    </w:p>
  </w:endnote>
  <w:endnote w:type="continuationSeparator" w:id="0">
    <w:p w:rsidR="009B671E" w:rsidRDefault="009B6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11B3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611B35" w:rsidRPr="007A1DE8" w:rsidRDefault="00611B35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611B35" w:rsidRDefault="00611B35" w:rsidP="00565DFE">
          <w:pPr>
            <w:jc w:val="right"/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611B35" w:rsidRPr="0037628A" w:rsidRDefault="00611B35" w:rsidP="0037628A">
    <w:pPr>
      <w:pStyle w:val="Chntrang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71E" w:rsidRDefault="009B671E">
      <w:r>
        <w:separator/>
      </w:r>
    </w:p>
  </w:footnote>
  <w:footnote w:type="continuationSeparator" w:id="0">
    <w:p w:rsidR="009B671E" w:rsidRDefault="009B6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B35" w:rsidRDefault="00611B35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LiBang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611B35" w:rsidTr="00746ED1">
      <w:tc>
        <w:tcPr>
          <w:tcW w:w="6623" w:type="dxa"/>
        </w:tcPr>
        <w:p w:rsidR="00611B35" w:rsidRPr="003548A8" w:rsidRDefault="00611B35" w:rsidP="00565DFE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Tên đề tài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:rsidR="00611B35" w:rsidRPr="007A1DE8" w:rsidRDefault="00611B35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x.y</w:t>
          </w:r>
          <w:r>
            <w:rPr>
              <w:color w:val="0000FF"/>
              <w:lang w:val="en-US"/>
            </w:rPr>
            <w:t>&gt;</w:t>
          </w:r>
        </w:p>
      </w:tc>
    </w:tr>
    <w:tr w:rsidR="00611B35" w:rsidTr="00746ED1">
      <w:trPr>
        <w:trHeight w:val="130"/>
      </w:trPr>
      <w:tc>
        <w:tcPr>
          <w:tcW w:w="6623" w:type="dxa"/>
        </w:tcPr>
        <w:p w:rsidR="00611B35" w:rsidRPr="00FD06E2" w:rsidRDefault="00611B35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611B35" w:rsidRPr="007A1DE8" w:rsidRDefault="00611B35" w:rsidP="00565DFE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dd/mm/yyyy</w:t>
          </w:r>
          <w:r>
            <w:rPr>
              <w:color w:val="0000FF"/>
              <w:lang w:val="en-US"/>
            </w:rPr>
            <w:t>&gt;</w:t>
          </w:r>
        </w:p>
      </w:tc>
    </w:tr>
  </w:tbl>
  <w:p w:rsidR="00611B35" w:rsidRPr="0037628A" w:rsidRDefault="00611B35" w:rsidP="0037628A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0E3A25"/>
    <w:multiLevelType w:val="hybridMultilevel"/>
    <w:tmpl w:val="2C58ADBE"/>
    <w:lvl w:ilvl="0" w:tplc="952EA8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1"/>
  </w:num>
  <w:num w:numId="11">
    <w:abstractNumId w:val="37"/>
  </w:num>
  <w:num w:numId="12">
    <w:abstractNumId w:val="33"/>
  </w:num>
  <w:num w:numId="13">
    <w:abstractNumId w:val="30"/>
  </w:num>
  <w:num w:numId="14">
    <w:abstractNumId w:val="4"/>
  </w:num>
  <w:num w:numId="15">
    <w:abstractNumId w:val="7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2"/>
  </w:num>
  <w:num w:numId="23">
    <w:abstractNumId w:val="20"/>
  </w:num>
  <w:num w:numId="24">
    <w:abstractNumId w:val="8"/>
  </w:num>
  <w:num w:numId="25">
    <w:abstractNumId w:val="6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19"/>
  </w:num>
  <w:num w:numId="34">
    <w:abstractNumId w:val="32"/>
  </w:num>
  <w:num w:numId="35">
    <w:abstractNumId w:val="23"/>
  </w:num>
  <w:num w:numId="36">
    <w:abstractNumId w:val="10"/>
  </w:num>
  <w:num w:numId="37">
    <w:abstractNumId w:val="15"/>
  </w:num>
  <w:num w:numId="38">
    <w:abstractNumId w:val="9"/>
  </w:num>
  <w:num w:numId="39">
    <w:abstractNumId w:val="22"/>
  </w:num>
  <w:num w:numId="40">
    <w:abstractNumId w:val="1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11BC"/>
    <w:rsid w:val="000039C3"/>
    <w:rsid w:val="00007E04"/>
    <w:rsid w:val="0001193C"/>
    <w:rsid w:val="00016F42"/>
    <w:rsid w:val="00024DF0"/>
    <w:rsid w:val="00025629"/>
    <w:rsid w:val="0006136A"/>
    <w:rsid w:val="00073851"/>
    <w:rsid w:val="000A272D"/>
    <w:rsid w:val="000B1EA5"/>
    <w:rsid w:val="000C0CA8"/>
    <w:rsid w:val="000D7A52"/>
    <w:rsid w:val="0013243E"/>
    <w:rsid w:val="00150E68"/>
    <w:rsid w:val="00156017"/>
    <w:rsid w:val="0016763E"/>
    <w:rsid w:val="00171929"/>
    <w:rsid w:val="00187996"/>
    <w:rsid w:val="00191476"/>
    <w:rsid w:val="0019786B"/>
    <w:rsid w:val="001A3901"/>
    <w:rsid w:val="001A6914"/>
    <w:rsid w:val="001B3140"/>
    <w:rsid w:val="001D0483"/>
    <w:rsid w:val="001D2211"/>
    <w:rsid w:val="001D3A58"/>
    <w:rsid w:val="001E60BC"/>
    <w:rsid w:val="00204D3C"/>
    <w:rsid w:val="00213B43"/>
    <w:rsid w:val="002151B9"/>
    <w:rsid w:val="0022462C"/>
    <w:rsid w:val="00247644"/>
    <w:rsid w:val="002476DC"/>
    <w:rsid w:val="00271FDF"/>
    <w:rsid w:val="00273AD5"/>
    <w:rsid w:val="00286207"/>
    <w:rsid w:val="002B0CAF"/>
    <w:rsid w:val="002C1D5D"/>
    <w:rsid w:val="002C28BA"/>
    <w:rsid w:val="002D36FE"/>
    <w:rsid w:val="002E0860"/>
    <w:rsid w:val="003449F4"/>
    <w:rsid w:val="00362991"/>
    <w:rsid w:val="00363B6E"/>
    <w:rsid w:val="0037628A"/>
    <w:rsid w:val="003936EA"/>
    <w:rsid w:val="00394356"/>
    <w:rsid w:val="003B3768"/>
    <w:rsid w:val="003B6D89"/>
    <w:rsid w:val="003C5254"/>
    <w:rsid w:val="003C5427"/>
    <w:rsid w:val="003C70CE"/>
    <w:rsid w:val="003E48AB"/>
    <w:rsid w:val="003E720D"/>
    <w:rsid w:val="00412F5F"/>
    <w:rsid w:val="004345D4"/>
    <w:rsid w:val="004540F1"/>
    <w:rsid w:val="00455F75"/>
    <w:rsid w:val="00457016"/>
    <w:rsid w:val="00461AF1"/>
    <w:rsid w:val="0046558C"/>
    <w:rsid w:val="00467139"/>
    <w:rsid w:val="00496558"/>
    <w:rsid w:val="004A6BB7"/>
    <w:rsid w:val="004B3508"/>
    <w:rsid w:val="004B7CC9"/>
    <w:rsid w:val="004D1E06"/>
    <w:rsid w:val="004D7695"/>
    <w:rsid w:val="004E7C9E"/>
    <w:rsid w:val="004F4A84"/>
    <w:rsid w:val="00501D45"/>
    <w:rsid w:val="0052468E"/>
    <w:rsid w:val="0053471D"/>
    <w:rsid w:val="005439AE"/>
    <w:rsid w:val="00545F7D"/>
    <w:rsid w:val="00562E67"/>
    <w:rsid w:val="00565DFE"/>
    <w:rsid w:val="0057432C"/>
    <w:rsid w:val="00581585"/>
    <w:rsid w:val="005823EB"/>
    <w:rsid w:val="0059015D"/>
    <w:rsid w:val="005A02B6"/>
    <w:rsid w:val="005C4752"/>
    <w:rsid w:val="005D3DFC"/>
    <w:rsid w:val="005D584F"/>
    <w:rsid w:val="005E1181"/>
    <w:rsid w:val="005E2817"/>
    <w:rsid w:val="005E4F4F"/>
    <w:rsid w:val="005F3F51"/>
    <w:rsid w:val="005F4116"/>
    <w:rsid w:val="006018D6"/>
    <w:rsid w:val="00611B35"/>
    <w:rsid w:val="0061279C"/>
    <w:rsid w:val="006227CE"/>
    <w:rsid w:val="00622A31"/>
    <w:rsid w:val="006526B3"/>
    <w:rsid w:val="0065742F"/>
    <w:rsid w:val="006634D9"/>
    <w:rsid w:val="0067392A"/>
    <w:rsid w:val="00676E31"/>
    <w:rsid w:val="006819A0"/>
    <w:rsid w:val="00681CD0"/>
    <w:rsid w:val="006B59DA"/>
    <w:rsid w:val="006C23FD"/>
    <w:rsid w:val="006C7255"/>
    <w:rsid w:val="006C7767"/>
    <w:rsid w:val="006D0F5F"/>
    <w:rsid w:val="006E68C8"/>
    <w:rsid w:val="006F6FB7"/>
    <w:rsid w:val="00721B00"/>
    <w:rsid w:val="00731E3F"/>
    <w:rsid w:val="0073310F"/>
    <w:rsid w:val="00744886"/>
    <w:rsid w:val="00746ED1"/>
    <w:rsid w:val="00751440"/>
    <w:rsid w:val="0075158F"/>
    <w:rsid w:val="00754033"/>
    <w:rsid w:val="00771448"/>
    <w:rsid w:val="00794B95"/>
    <w:rsid w:val="007A0BA3"/>
    <w:rsid w:val="007A1DE8"/>
    <w:rsid w:val="007A636C"/>
    <w:rsid w:val="007B03F5"/>
    <w:rsid w:val="007E27CA"/>
    <w:rsid w:val="007F26C5"/>
    <w:rsid w:val="007F5B95"/>
    <w:rsid w:val="00837D2D"/>
    <w:rsid w:val="00856594"/>
    <w:rsid w:val="00856E9E"/>
    <w:rsid w:val="00881874"/>
    <w:rsid w:val="008C37F5"/>
    <w:rsid w:val="008D34AD"/>
    <w:rsid w:val="008E1F34"/>
    <w:rsid w:val="008F22E3"/>
    <w:rsid w:val="008F7BA1"/>
    <w:rsid w:val="00910585"/>
    <w:rsid w:val="00927403"/>
    <w:rsid w:val="00935F50"/>
    <w:rsid w:val="00943283"/>
    <w:rsid w:val="00961CA4"/>
    <w:rsid w:val="00963328"/>
    <w:rsid w:val="009669BD"/>
    <w:rsid w:val="00976D26"/>
    <w:rsid w:val="00995D82"/>
    <w:rsid w:val="009A1DB0"/>
    <w:rsid w:val="009A3358"/>
    <w:rsid w:val="009B02DB"/>
    <w:rsid w:val="009B2236"/>
    <w:rsid w:val="009B654C"/>
    <w:rsid w:val="009B671E"/>
    <w:rsid w:val="009F14BD"/>
    <w:rsid w:val="00A122CE"/>
    <w:rsid w:val="00A27406"/>
    <w:rsid w:val="00A37D10"/>
    <w:rsid w:val="00A41168"/>
    <w:rsid w:val="00A455E5"/>
    <w:rsid w:val="00A653A6"/>
    <w:rsid w:val="00AA30A6"/>
    <w:rsid w:val="00AA49C3"/>
    <w:rsid w:val="00AE65E4"/>
    <w:rsid w:val="00AF1A21"/>
    <w:rsid w:val="00B0388D"/>
    <w:rsid w:val="00B15D12"/>
    <w:rsid w:val="00B3234A"/>
    <w:rsid w:val="00B500DD"/>
    <w:rsid w:val="00B62132"/>
    <w:rsid w:val="00B77037"/>
    <w:rsid w:val="00B9220E"/>
    <w:rsid w:val="00BA5D83"/>
    <w:rsid w:val="00BC7A50"/>
    <w:rsid w:val="00BD1F8A"/>
    <w:rsid w:val="00BE38DA"/>
    <w:rsid w:val="00BF14B2"/>
    <w:rsid w:val="00C06998"/>
    <w:rsid w:val="00C107A7"/>
    <w:rsid w:val="00C122ED"/>
    <w:rsid w:val="00C161AA"/>
    <w:rsid w:val="00C43308"/>
    <w:rsid w:val="00C4593F"/>
    <w:rsid w:val="00C8147C"/>
    <w:rsid w:val="00C929D6"/>
    <w:rsid w:val="00CE7D5B"/>
    <w:rsid w:val="00D24E39"/>
    <w:rsid w:val="00D4117E"/>
    <w:rsid w:val="00D52AFF"/>
    <w:rsid w:val="00D631B7"/>
    <w:rsid w:val="00D703B9"/>
    <w:rsid w:val="00D775F4"/>
    <w:rsid w:val="00D80CD9"/>
    <w:rsid w:val="00D81081"/>
    <w:rsid w:val="00D87ECC"/>
    <w:rsid w:val="00DA2A6D"/>
    <w:rsid w:val="00DD5BC9"/>
    <w:rsid w:val="00DE0565"/>
    <w:rsid w:val="00DE65D8"/>
    <w:rsid w:val="00DF394E"/>
    <w:rsid w:val="00DF58C2"/>
    <w:rsid w:val="00E0079A"/>
    <w:rsid w:val="00E108BC"/>
    <w:rsid w:val="00E15EBB"/>
    <w:rsid w:val="00E30A8F"/>
    <w:rsid w:val="00E4092F"/>
    <w:rsid w:val="00EA46F7"/>
    <w:rsid w:val="00ED3427"/>
    <w:rsid w:val="00EF4C99"/>
    <w:rsid w:val="00F22516"/>
    <w:rsid w:val="00F564DB"/>
    <w:rsid w:val="00F66431"/>
    <w:rsid w:val="00F8135A"/>
    <w:rsid w:val="00F836D0"/>
    <w:rsid w:val="00FA1EB0"/>
    <w:rsid w:val="00FA2DA7"/>
    <w:rsid w:val="00FB6741"/>
    <w:rsid w:val="00FC028F"/>
    <w:rsid w:val="00FD06E2"/>
    <w:rsid w:val="00FE3F11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EA874"/>
  <w15:docId w15:val="{2CD749BA-DF8E-4F7B-8458-751F271D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37628A"/>
    <w:pPr>
      <w:widowControl w:val="0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rsid w:val="0037628A"/>
    <w:pPr>
      <w:numPr>
        <w:ilvl w:val="1"/>
      </w:numPr>
      <w:outlineLvl w:val="1"/>
    </w:pPr>
    <w:rPr>
      <w:sz w:val="22"/>
    </w:rPr>
  </w:style>
  <w:style w:type="paragraph" w:styleId="u3">
    <w:name w:val="heading 3"/>
    <w:basedOn w:val="u1"/>
    <w:next w:val="Binhthng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u4">
    <w:name w:val="heading 4"/>
    <w:basedOn w:val="u1"/>
    <w:next w:val="Binhthng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</w:pPr>
    <w:rPr>
      <w:snapToGrid w:val="0"/>
      <w:sz w:val="28"/>
    </w:rPr>
  </w:style>
  <w:style w:type="paragraph" w:styleId="Thnvnban3">
    <w:name w:val="Body Text 3"/>
    <w:basedOn w:val="Binhthng"/>
    <w:pPr>
      <w:widowControl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basedOn w:val="Phngmcinhcuaoanvn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u3"/>
    <w:rsid w:val="00A122CE"/>
    <w:rPr>
      <w:b w:val="0"/>
    </w:rPr>
  </w:style>
  <w:style w:type="paragraph" w:customStyle="1" w:styleId="StyleHeading4Justified">
    <w:name w:val="Style Heading 4 + Justified"/>
    <w:basedOn w:val="u4"/>
    <w:rsid w:val="00A122CE"/>
  </w:style>
  <w:style w:type="paragraph" w:styleId="Bongchuthich">
    <w:name w:val="Balloon Text"/>
    <w:basedOn w:val="Binhthng"/>
    <w:link w:val="BongchuthichChar"/>
    <w:rsid w:val="00746ED1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746ED1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746ED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6C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8A268-A157-4FB8-B23A-598DAC8A8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564</TotalTime>
  <Pages>21</Pages>
  <Words>2693</Words>
  <Characters>15355</Characters>
  <Application>Microsoft Office Word</Application>
  <DocSecurity>0</DocSecurity>
  <Lines>127</Lines>
  <Paragraphs>36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18012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160</cp:revision>
  <cp:lastPrinted>2013-12-07T15:57:00Z</cp:lastPrinted>
  <dcterms:created xsi:type="dcterms:W3CDTF">2013-10-13T11:07:00Z</dcterms:created>
  <dcterms:modified xsi:type="dcterms:W3CDTF">2019-06-17T07:34:00Z</dcterms:modified>
</cp:coreProperties>
</file>